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70DF9" w14:textId="77777777" w:rsidR="00404357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85D1D0E" wp14:editId="573091BA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275590"/>
                <wp:effectExtent l="0" t="0" r="0" b="0"/>
                <wp:wrapNone/>
                <wp:docPr id="278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75590"/>
                        </a:xfrm>
                        <a:prstGeom prst="rect">
                          <a:avLst/>
                        </a:prstGeom>
                        <a:solidFill>
                          <a:srgbClr val="2631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116633" w14:textId="77777777" w:rsidR="00C17B0C" w:rsidRPr="00E53D05" w:rsidRDefault="00C17B0C" w:rsidP="00673576">
                            <w:pP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E53D0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MATH 1  </w:t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>2015-2016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4" o:spid="_x0000_s1026" type="#_x0000_t202" style="position:absolute;margin-left:36pt;margin-top:36pt;width:540pt;height:21.7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" fillcolor="#263143" stroked="f">
                <v:textbox inset="0,0,0,0">
                  <w:txbxContent>
                    <w:p w14:paraId="63116633" w14:textId="77777777" w:rsidR="00C17B0C" w:rsidRPr="00E53D05" w:rsidRDefault="00C17B0C" w:rsidP="00673576">
                      <w:pP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</w:pPr>
                      <w:r w:rsidRPr="00E53D05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 xml:space="preserve">MATH 1  </w:t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  <w:t>2015-2016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6FFAD3" w14:textId="77777777" w:rsidR="00E636A1" w:rsidRDefault="00927ECA">
      <w:pPr>
        <w:rPr>
          <w:rFonts w:ascii="Arial" w:hAnsi="Arial" w:cs="Arial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537F22" wp14:editId="07413125">
                <wp:simplePos x="0" y="0"/>
                <wp:positionH relativeFrom="page">
                  <wp:posOffset>5372100</wp:posOffset>
                </wp:positionH>
                <wp:positionV relativeFrom="page">
                  <wp:posOffset>695325</wp:posOffset>
                </wp:positionV>
                <wp:extent cx="1967230" cy="1133475"/>
                <wp:effectExtent l="0" t="0" r="13970" b="9525"/>
                <wp:wrapNone/>
                <wp:docPr id="279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F85A2" w14:textId="77777777" w:rsidR="00C17B0C" w:rsidRDefault="00C17B0C" w:rsidP="00670110">
                            <w:pPr>
                              <w:pStyle w:val="QuoteTextLeftAlign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865E35" w14:textId="2B750AE4" w:rsidR="00C17B0C" w:rsidRPr="00D8523D" w:rsidRDefault="00400DBC" w:rsidP="00C72B52">
                            <w:pPr>
                              <w:pStyle w:val="QuoteTextLeftAlign"/>
                              <w:spacing w:line="240" w:lineRule="auto"/>
                              <w:jc w:val="center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  <w:t>Mr. Sabado</w:t>
                            </w:r>
                          </w:p>
                          <w:p w14:paraId="62D90698" w14:textId="5E7F8F04" w:rsidR="00C17B0C" w:rsidRPr="00D8523D" w:rsidRDefault="00400DBC" w:rsidP="00C72B52">
                            <w:pPr>
                              <w:pStyle w:val="QuoteTextLeftAlign"/>
                              <w:spacing w:line="240" w:lineRule="auto"/>
                              <w:jc w:val="center"/>
                              <w:rPr>
                                <w:rFonts w:ascii="A Year Without Rain" w:hAnsi="A Year Without Rain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 w:val="0"/>
                                <w:i w:val="0"/>
                                <w:sz w:val="24"/>
                                <w:szCs w:val="26"/>
                              </w:rPr>
                              <w:t>ryansabado@iusd.org</w:t>
                            </w:r>
                          </w:p>
                          <w:p w14:paraId="3ADEF246" w14:textId="021F8ADF" w:rsidR="00C17B0C" w:rsidRDefault="00400DBC" w:rsidP="009D6D9B">
                            <w:pPr>
                              <w:pStyle w:val="QuoteTextLeftAlign"/>
                              <w:spacing w:line="240" w:lineRule="auto"/>
                              <w:jc w:val="center"/>
                              <w:rPr>
                                <w:rFonts w:ascii="A Year Without Rain" w:hAnsi="A Year Without Rain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  <w:t>(949) 936-7800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82" o:spid="_x0000_s1027" type="#_x0000_t202" style="position:absolute;margin-left:423pt;margin-top:54.75pt;width:154.9pt;height:89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" filled="f" stroked="f">
                <v:textbox inset="0,0,0,0">
                  <w:txbxContent>
                    <w:p w14:paraId="370F85A2" w14:textId="77777777" w:rsidR="00C17B0C" w:rsidRDefault="00C17B0C" w:rsidP="00670110">
                      <w:pPr>
                        <w:pStyle w:val="QuoteTextLeftAlign"/>
                        <w:rPr>
                          <w:rFonts w:ascii="Arial" w:hAnsi="Arial" w:cs="Arial"/>
                        </w:rPr>
                      </w:pPr>
                    </w:p>
                    <w:p w14:paraId="69865E35" w14:textId="2B750AE4" w:rsidR="00C17B0C" w:rsidRPr="00D8523D" w:rsidRDefault="00400DBC" w:rsidP="00C72B52">
                      <w:pPr>
                        <w:pStyle w:val="QuoteTextLeftAlign"/>
                        <w:spacing w:line="240" w:lineRule="auto"/>
                        <w:jc w:val="center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  <w:t>Mr. Sabado</w:t>
                      </w:r>
                    </w:p>
                    <w:p w14:paraId="62D90698" w14:textId="5E7F8F04" w:rsidR="00C17B0C" w:rsidRPr="00D8523D" w:rsidRDefault="00400DBC" w:rsidP="00C72B52">
                      <w:pPr>
                        <w:pStyle w:val="QuoteTextLeftAlign"/>
                        <w:spacing w:line="240" w:lineRule="auto"/>
                        <w:jc w:val="center"/>
                        <w:rPr>
                          <w:rFonts w:ascii="A Year Without Rain" w:hAnsi="A Year Without Rain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</w:pPr>
                      <w:r>
                        <w:rPr>
                          <w:rFonts w:ascii="A Year Without Rain" w:hAnsi="A Year Without Rain"/>
                          <w:b w:val="0"/>
                          <w:i w:val="0"/>
                          <w:sz w:val="24"/>
                          <w:szCs w:val="26"/>
                        </w:rPr>
                        <w:t>ryansabado@iusd.org</w:t>
                      </w:r>
                    </w:p>
                    <w:p w14:paraId="3ADEF246" w14:textId="021F8ADF" w:rsidR="00C17B0C" w:rsidRDefault="00400DBC" w:rsidP="009D6D9B">
                      <w:pPr>
                        <w:pStyle w:val="QuoteTextLeftAlign"/>
                        <w:spacing w:line="240" w:lineRule="auto"/>
                        <w:jc w:val="center"/>
                        <w:rPr>
                          <w:rFonts w:ascii="A Year Without Rain" w:hAnsi="A Year Without Rain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</w:pPr>
                      <w:r>
                        <w:rPr>
                          <w:rFonts w:ascii="A Year Without Rain" w:hAnsi="A Year Without Rain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  <w:t>(949) 936-7800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080E"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6B06FA3B" wp14:editId="05BAA691">
                <wp:simplePos x="0" y="0"/>
                <wp:positionH relativeFrom="page">
                  <wp:posOffset>5372100</wp:posOffset>
                </wp:positionH>
                <wp:positionV relativeFrom="page">
                  <wp:posOffset>761365</wp:posOffset>
                </wp:positionV>
                <wp:extent cx="1933575" cy="6829425"/>
                <wp:effectExtent l="0" t="0" r="9525" b="9525"/>
                <wp:wrapNone/>
                <wp:docPr id="277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6829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A1A9B43" w14:textId="77777777" w:rsidR="00C17B0C" w:rsidRDefault="00C17B0C" w:rsidP="00AB0530"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81" o:spid="_x0000_s1028" type="#_x0000_t202" style="position:absolute;margin-left:423pt;margin-top:59.95pt;width:152.25pt;height:537.7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" fillcolor="#92d050" stroked="f">
                <v:textbox inset="0,0,0,0">
                  <w:txbxContent>
                    <w:p w14:paraId="4A1A9B43" w14:textId="77777777" w:rsidR="00C17B0C" w:rsidRDefault="00C17B0C" w:rsidP="00AB0530">
                      <w: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F643C0" w14:textId="77777777" w:rsidR="00E636A1" w:rsidRDefault="005F3E77">
      <w:pPr>
        <w:rPr>
          <w:rFonts w:ascii="Arial" w:hAnsi="Arial" w:cs="Arial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6494C956" wp14:editId="3AFCDF14">
            <wp:simplePos x="0" y="0"/>
            <wp:positionH relativeFrom="column">
              <wp:posOffset>114300</wp:posOffset>
            </wp:positionH>
            <wp:positionV relativeFrom="paragraph">
              <wp:posOffset>124460</wp:posOffset>
            </wp:positionV>
            <wp:extent cx="4572000" cy="2057400"/>
            <wp:effectExtent l="0" t="0" r="0" b="0"/>
            <wp:wrapTight wrapText="bothSides">
              <wp:wrapPolygon edited="0">
                <wp:start x="0" y="0"/>
                <wp:lineTo x="0" y="21333"/>
                <wp:lineTo x="21480" y="21333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80E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206DF41" wp14:editId="24DDDBB6">
                <wp:simplePos x="0" y="0"/>
                <wp:positionH relativeFrom="page">
                  <wp:posOffset>457200</wp:posOffset>
                </wp:positionH>
                <wp:positionV relativeFrom="page">
                  <wp:posOffset>823595</wp:posOffset>
                </wp:positionV>
                <wp:extent cx="4818380" cy="2266950"/>
                <wp:effectExtent l="0" t="0" r="20320" b="19050"/>
                <wp:wrapNone/>
                <wp:docPr id="274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8380" cy="2266950"/>
                        </a:xfrm>
                        <a:prstGeom prst="rect">
                          <a:avLst/>
                        </a:prstGeom>
                        <a:solidFill>
                          <a:srgbClr val="38B1B1"/>
                        </a:solidFill>
                        <a:ln>
                          <a:solidFill>
                            <a:srgbClr val="38B1B1"/>
                          </a:solidFill>
                        </a:ln>
                        <a:extLst/>
                      </wps:spPr>
                      <wps:txbx>
                        <w:txbxContent>
                          <w:p w14:paraId="5235CA5F" w14:textId="77777777" w:rsidR="00C17B0C" w:rsidRPr="00F137F9" w:rsidRDefault="00C17B0C" w:rsidP="00F137F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92" o:spid="_x0000_s1029" type="#_x0000_t202" style="position:absolute;margin-left:36pt;margin-top:64.85pt;width:379.4pt;height:178.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" fillcolor="#38b1b1" strokecolor="#38b1b1">
                <v:textbox inset="0,0,0,0">
                  <w:txbxContent>
                    <w:p w14:paraId="5235CA5F" w14:textId="77777777" w:rsidR="00C17B0C" w:rsidRPr="00F137F9" w:rsidRDefault="00C17B0C" w:rsidP="00F137F9"/>
                  </w:txbxContent>
                </v:textbox>
                <w10:wrap anchorx="page" anchory="page"/>
              </v:shape>
            </w:pict>
          </mc:Fallback>
        </mc:AlternateContent>
      </w:r>
    </w:p>
    <w:p w14:paraId="7391E115" w14:textId="77777777" w:rsidR="000940B2" w:rsidRDefault="003469F1" w:rsidP="00863EEF">
      <w:pPr>
        <w:tabs>
          <w:tab w:val="left" w:pos="8115"/>
          <w:tab w:val="left" w:pos="9030"/>
        </w:tabs>
        <w:rPr>
          <w:rFonts w:ascii="Arial" w:hAnsi="Arial" w:cs="Arial"/>
          <w:noProof/>
          <w:sz w:val="20"/>
          <w:szCs w:val="20"/>
        </w:rPr>
      </w:pPr>
      <w:r w:rsidRPr="003469F1">
        <w:rPr>
          <w:rFonts w:ascii="Arial" w:hAnsi="Arial" w:cs="Arial"/>
          <w:noProof/>
          <w:sz w:val="20"/>
          <w:szCs w:val="20"/>
        </w:rPr>
        <w:t xml:space="preserve"> </w:t>
      </w:r>
    </w:p>
    <w:p w14:paraId="3E74D5A5" w14:textId="77777777" w:rsidR="00E636A1" w:rsidRDefault="00E636A1">
      <w:pPr>
        <w:rPr>
          <w:rFonts w:ascii="Arial" w:hAnsi="Arial" w:cs="Arial"/>
          <w:noProof/>
          <w:sz w:val="20"/>
          <w:szCs w:val="20"/>
        </w:rPr>
      </w:pPr>
    </w:p>
    <w:p w14:paraId="2334EDE4" w14:textId="77777777" w:rsidR="00E636A1" w:rsidRDefault="00E636A1">
      <w:pPr>
        <w:rPr>
          <w:rFonts w:ascii="Arial" w:hAnsi="Arial" w:cs="Arial"/>
          <w:noProof/>
          <w:sz w:val="20"/>
          <w:szCs w:val="20"/>
        </w:rPr>
      </w:pPr>
    </w:p>
    <w:p w14:paraId="4096FA3A" w14:textId="77777777" w:rsidR="00136E72" w:rsidRDefault="00136E72"/>
    <w:p w14:paraId="7B0A57F6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69AC7B" wp14:editId="19AA0567">
                <wp:simplePos x="0" y="0"/>
                <wp:positionH relativeFrom="page">
                  <wp:posOffset>5486400</wp:posOffset>
                </wp:positionH>
                <wp:positionV relativeFrom="page">
                  <wp:posOffset>1714500</wp:posOffset>
                </wp:positionV>
                <wp:extent cx="1967230" cy="5819140"/>
                <wp:effectExtent l="0" t="0" r="13970" b="22860"/>
                <wp:wrapNone/>
                <wp:docPr id="27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581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AAE63" w14:textId="77777777" w:rsidR="00C17B0C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8E5285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School Website:</w:t>
                            </w:r>
                          </w:p>
                          <w:p w14:paraId="7DF0DA1D" w14:textId="77777777" w:rsidR="00C17B0C" w:rsidRPr="0017678D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7" w:history="1">
                              <w:r w:rsidRPr="0017678D">
                                <w:rPr>
                                  <w:rStyle w:val="Hyperlink"/>
                                  <w:rFonts w:ascii="A Year Without Rain" w:hAnsi="A Year Without Rain" w:cs="Arial"/>
                                  <w:b w:val="0"/>
                                  <w:i w:val="0"/>
                                  <w:color w:val="263143"/>
                                  <w:sz w:val="26"/>
                                  <w:szCs w:val="26"/>
                                </w:rPr>
                                <w:t>Woodbridgehigh.org</w:t>
                              </w:r>
                            </w:hyperlink>
                          </w:p>
                          <w:p w14:paraId="1BEC75AF" w14:textId="77777777" w:rsidR="00C17B0C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</w:p>
                          <w:p w14:paraId="614BE655" w14:textId="77777777" w:rsidR="00C17B0C" w:rsidRPr="0017678D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</w:p>
                          <w:p w14:paraId="596B8AD2" w14:textId="77777777" w:rsidR="00C17B0C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8E5285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Class Website:</w:t>
                            </w:r>
                          </w:p>
                          <w:p w14:paraId="0DB988BD" w14:textId="51F70964" w:rsidR="00C17B0C" w:rsidRPr="00A74EA6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 </w:t>
                            </w:r>
                            <w:hyperlink r:id="rId8" w:history="1">
                              <w:r w:rsidR="00400DBC" w:rsidRPr="00A74EA6">
                                <w:rPr>
                                  <w:rStyle w:val="Hyperlink"/>
                                  <w:rFonts w:ascii="A Year Without Rain" w:hAnsi="A Year Without Rain" w:cs="Arial"/>
                                  <w:b w:val="0"/>
                                  <w:i w:val="0"/>
                                  <w:sz w:val="24"/>
                                  <w:szCs w:val="24"/>
                                </w:rPr>
                                <w:t>http://whs.</w:t>
                              </w:r>
                              <w:r w:rsidR="00400DBC" w:rsidRPr="00A74EA6">
                                <w:rPr>
                                  <w:rStyle w:val="Hyperlink"/>
                                  <w:rFonts w:ascii="A Year Without Rain" w:hAnsi="A Year Without Rain" w:cs="Arial"/>
                                  <w:b w:val="0"/>
                                  <w:i w:val="0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400DBC" w:rsidRPr="00A74EA6">
                                <w:rPr>
                                  <w:rStyle w:val="Hyperlink"/>
                                  <w:rFonts w:ascii="A Year Without Rain" w:hAnsi="A Year Without Rain" w:cs="Arial"/>
                                  <w:b w:val="0"/>
                                  <w:i w:val="0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400DBC" w:rsidRPr="00A74EA6">
                                <w:rPr>
                                  <w:rStyle w:val="Hyperlink"/>
                                  <w:rFonts w:ascii="A Year Without Rain" w:hAnsi="A Year Without Rain" w:cs="Arial"/>
                                  <w:b w:val="0"/>
                                  <w:i w:val="0"/>
                                  <w:sz w:val="24"/>
                                  <w:szCs w:val="24"/>
                                </w:rPr>
                                <w:t>ba.do/algebra/</w:t>
                              </w:r>
                            </w:hyperlink>
                            <w:r w:rsidRPr="00A74EA6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1BF6419" w14:textId="77777777" w:rsidR="00C17B0C" w:rsidRPr="0017678D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</w:p>
                          <w:p w14:paraId="466FD7B7" w14:textId="77777777" w:rsidR="00C17B0C" w:rsidRPr="0017678D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</w:p>
                          <w:p w14:paraId="4BB37001" w14:textId="77777777" w:rsidR="00C17B0C" w:rsidRPr="0017678D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7678D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  <w:u w:val="single"/>
                              </w:rPr>
                              <w:t>Materials</w:t>
                            </w:r>
                            <w:r w:rsidRPr="0017678D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DDCBF1D" w14:textId="77777777" w:rsidR="00C17B0C" w:rsidRPr="008D5CA9" w:rsidRDefault="00C17B0C" w:rsidP="002A6A73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</w:pPr>
                            <w:r w:rsidRPr="008D5CA9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  <w:t xml:space="preserve">Pencil, eraser &amp; </w:t>
                            </w: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  <w:t>red</w:t>
                            </w:r>
                            <w:r w:rsidRPr="008D5CA9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  <w:t xml:space="preserve"> pen </w:t>
                            </w:r>
                          </w:p>
                          <w:p w14:paraId="589C92D3" w14:textId="77777777" w:rsidR="00C17B0C" w:rsidRDefault="00C17B0C" w:rsidP="009D6D9B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Composite book with graph paper</w:t>
                            </w:r>
                          </w:p>
                          <w:p w14:paraId="09B999F3" w14:textId="77777777" w:rsidR="00C17B0C" w:rsidRPr="009D6D9B" w:rsidRDefault="00C17B0C" w:rsidP="009D6D9B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Binder </w:t>
                            </w:r>
                          </w:p>
                          <w:p w14:paraId="3053A4F8" w14:textId="77777777" w:rsidR="00C17B0C" w:rsidRPr="00183617" w:rsidRDefault="00C17B0C" w:rsidP="0017678D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Lined</w:t>
                            </w: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 loose leaf</w:t>
                            </w: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 paper</w:t>
                            </w:r>
                          </w:p>
                          <w:p w14:paraId="13EC7F96" w14:textId="77777777" w:rsidR="00C17B0C" w:rsidRPr="00183617" w:rsidRDefault="00C17B0C" w:rsidP="0017678D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Scientific Calculator</w:t>
                            </w:r>
                          </w:p>
                          <w:p w14:paraId="72E74786" w14:textId="77777777" w:rsidR="00C17B0C" w:rsidRPr="00183617" w:rsidRDefault="00C17B0C" w:rsidP="0017678D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Textbook </w:t>
                            </w:r>
                          </w:p>
                          <w:p w14:paraId="2DAFDC10" w14:textId="77777777" w:rsidR="00C17B0C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12"/>
                                <w:szCs w:val="12"/>
                              </w:rPr>
                            </w:pPr>
                          </w:p>
                          <w:p w14:paraId="4E9A195E" w14:textId="77777777" w:rsidR="00C17B0C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12"/>
                                <w:szCs w:val="12"/>
                              </w:rPr>
                            </w:pPr>
                          </w:p>
                          <w:p w14:paraId="08CC16E6" w14:textId="77777777" w:rsidR="00C17B0C" w:rsidRPr="00183617" w:rsidRDefault="00C17B0C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  <w:u w:val="single"/>
                              </w:rPr>
                              <w:t>6</w:t>
                            </w: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  <w:u w:val="single"/>
                              </w:rPr>
                              <w:t xml:space="preserve"> Cs of Common Core</w:t>
                            </w:r>
                          </w:p>
                          <w:p w14:paraId="189730AD" w14:textId="77777777" w:rsidR="00C17B0C" w:rsidRPr="00183617" w:rsidRDefault="00C17B0C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Collaboration</w:t>
                            </w:r>
                          </w:p>
                          <w:p w14:paraId="7B331C62" w14:textId="77777777" w:rsidR="00C17B0C" w:rsidRPr="00183617" w:rsidRDefault="00C17B0C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Creativity</w:t>
                            </w:r>
                          </w:p>
                          <w:p w14:paraId="72D4DD00" w14:textId="77777777" w:rsidR="00C17B0C" w:rsidRPr="00183617" w:rsidRDefault="00C17B0C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Communication</w:t>
                            </w:r>
                          </w:p>
                          <w:p w14:paraId="6B2F3D83" w14:textId="77777777" w:rsidR="00C17B0C" w:rsidRDefault="00C17B0C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Critical Thinking</w:t>
                            </w:r>
                          </w:p>
                          <w:p w14:paraId="0E57B5D1" w14:textId="77777777" w:rsidR="00C17B0C" w:rsidRDefault="00C17B0C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Curiosity</w:t>
                            </w:r>
                          </w:p>
                          <w:p w14:paraId="55E6C3B4" w14:textId="77777777" w:rsidR="00C17B0C" w:rsidRPr="00183617" w:rsidRDefault="00C17B0C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Commitment</w:t>
                            </w:r>
                          </w:p>
                          <w:p w14:paraId="10EEB3C0" w14:textId="77777777" w:rsidR="00C17B0C" w:rsidRPr="00183617" w:rsidRDefault="00C17B0C" w:rsidP="002433E7">
                            <w:pPr>
                              <w:pStyle w:val="QuoteTextLeftAlign"/>
                              <w:rPr>
                                <w:rFonts w:ascii="Arial" w:hAnsi="Arial" w:cs="Arial"/>
                                <w:color w:val="263143"/>
                              </w:rPr>
                            </w:pPr>
                          </w:p>
                          <w:p w14:paraId="30727AAF" w14:textId="77777777" w:rsidR="00C17B0C" w:rsidRPr="00183617" w:rsidRDefault="00C17B0C" w:rsidP="002433E7">
                            <w:pPr>
                              <w:pStyle w:val="QuoteTextLeftAlign"/>
                              <w:rPr>
                                <w:rFonts w:ascii="Arial" w:hAnsi="Arial" w:cs="Arial"/>
                                <w:color w:val="263143"/>
                              </w:rPr>
                            </w:pPr>
                          </w:p>
                          <w:p w14:paraId="32D94C50" w14:textId="77777777" w:rsidR="00C17B0C" w:rsidRPr="00863EEF" w:rsidRDefault="00C17B0C" w:rsidP="002433E7">
                            <w:pPr>
                              <w:pStyle w:val="QuoteTextLeftAlign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517081" w14:textId="77777777" w:rsidR="00C17B0C" w:rsidRPr="00863EEF" w:rsidRDefault="00C17B0C" w:rsidP="002433E7">
                            <w:pPr>
                              <w:pStyle w:val="QuoteTex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0" type="#_x0000_t202" style="position:absolute;margin-left:6in;margin-top:135pt;width:154.9pt;height:458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eatQ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" filled="f" stroked="f">
                <v:textbox inset="0,0,0,0">
                  <w:txbxContent>
                    <w:p w14:paraId="1BAAAE63" w14:textId="77777777" w:rsidR="00C17B0C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8E5285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School Website:</w:t>
                      </w:r>
                    </w:p>
                    <w:p w14:paraId="7DF0DA1D" w14:textId="77777777" w:rsidR="00C17B0C" w:rsidRPr="0017678D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   </w:t>
                      </w:r>
                      <w:hyperlink r:id="rId9" w:history="1">
                        <w:r w:rsidRPr="0017678D">
                          <w:rPr>
                            <w:rStyle w:val="Hyperlink"/>
                            <w:rFonts w:ascii="A Year Without Rain" w:hAnsi="A Year Without Rain" w:cs="Arial"/>
                            <w:b w:val="0"/>
                            <w:i w:val="0"/>
                            <w:color w:val="263143"/>
                            <w:sz w:val="26"/>
                            <w:szCs w:val="26"/>
                          </w:rPr>
                          <w:t>Woodbridgehigh.org</w:t>
                        </w:r>
                      </w:hyperlink>
                    </w:p>
                    <w:p w14:paraId="1BEC75AF" w14:textId="77777777" w:rsidR="00C17B0C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</w:p>
                    <w:p w14:paraId="614BE655" w14:textId="77777777" w:rsidR="00C17B0C" w:rsidRPr="0017678D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</w:p>
                    <w:p w14:paraId="596B8AD2" w14:textId="77777777" w:rsidR="00C17B0C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8E5285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Class Website:</w:t>
                      </w:r>
                    </w:p>
                    <w:p w14:paraId="0DB988BD" w14:textId="51F70964" w:rsidR="00C17B0C" w:rsidRPr="00A74EA6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4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 </w:t>
                      </w:r>
                      <w:hyperlink r:id="rId10" w:history="1">
                        <w:r w:rsidR="00400DBC" w:rsidRPr="00A74EA6">
                          <w:rPr>
                            <w:rStyle w:val="Hyperlink"/>
                            <w:rFonts w:ascii="A Year Without Rain" w:hAnsi="A Year Without Rain" w:cs="Arial"/>
                            <w:b w:val="0"/>
                            <w:i w:val="0"/>
                            <w:sz w:val="24"/>
                            <w:szCs w:val="24"/>
                          </w:rPr>
                          <w:t>http://whs.</w:t>
                        </w:r>
                        <w:r w:rsidR="00400DBC" w:rsidRPr="00A74EA6">
                          <w:rPr>
                            <w:rStyle w:val="Hyperlink"/>
                            <w:rFonts w:ascii="A Year Without Rain" w:hAnsi="A Year Without Rain" w:cs="Arial"/>
                            <w:b w:val="0"/>
                            <w:i w:val="0"/>
                            <w:sz w:val="24"/>
                            <w:szCs w:val="24"/>
                          </w:rPr>
                          <w:t>s</w:t>
                        </w:r>
                        <w:r w:rsidR="00400DBC" w:rsidRPr="00A74EA6">
                          <w:rPr>
                            <w:rStyle w:val="Hyperlink"/>
                            <w:rFonts w:ascii="A Year Without Rain" w:hAnsi="A Year Without Rain" w:cs="Arial"/>
                            <w:b w:val="0"/>
                            <w:i w:val="0"/>
                            <w:sz w:val="24"/>
                            <w:szCs w:val="24"/>
                          </w:rPr>
                          <w:t>a</w:t>
                        </w:r>
                        <w:r w:rsidR="00400DBC" w:rsidRPr="00A74EA6">
                          <w:rPr>
                            <w:rStyle w:val="Hyperlink"/>
                            <w:rFonts w:ascii="A Year Without Rain" w:hAnsi="A Year Without Rain" w:cs="Arial"/>
                            <w:b w:val="0"/>
                            <w:i w:val="0"/>
                            <w:sz w:val="24"/>
                            <w:szCs w:val="24"/>
                          </w:rPr>
                          <w:t>ba.do/algebra/</w:t>
                        </w:r>
                      </w:hyperlink>
                      <w:r w:rsidRPr="00A74EA6">
                        <w:rPr>
                          <w:rFonts w:ascii="A Year Without Rain" w:hAnsi="A Year Without Rain" w:cs="Arial"/>
                          <w:b w:val="0"/>
                          <w:i w:val="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1BF6419" w14:textId="77777777" w:rsidR="00C17B0C" w:rsidRPr="0017678D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</w:p>
                    <w:p w14:paraId="466FD7B7" w14:textId="77777777" w:rsidR="00C17B0C" w:rsidRPr="0017678D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</w:p>
                    <w:p w14:paraId="4BB37001" w14:textId="77777777" w:rsidR="00C17B0C" w:rsidRPr="0017678D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7678D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  <w:u w:val="single"/>
                        </w:rPr>
                        <w:t>Materials</w:t>
                      </w:r>
                      <w:r w:rsidRPr="0017678D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:</w:t>
                      </w:r>
                    </w:p>
                    <w:p w14:paraId="3DDCBF1D" w14:textId="77777777" w:rsidR="00C17B0C" w:rsidRPr="008D5CA9" w:rsidRDefault="00C17B0C" w:rsidP="002A6A73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</w:pPr>
                      <w:r w:rsidRPr="008D5CA9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  <w:t xml:space="preserve">Pencil, eraser &amp; </w:t>
                      </w: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  <w:t>red</w:t>
                      </w:r>
                      <w:r w:rsidRPr="008D5CA9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  <w:t xml:space="preserve"> pen </w:t>
                      </w:r>
                    </w:p>
                    <w:p w14:paraId="589C92D3" w14:textId="77777777" w:rsidR="00C17B0C" w:rsidRDefault="00C17B0C" w:rsidP="009D6D9B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Composite book with graph paper</w:t>
                      </w:r>
                    </w:p>
                    <w:p w14:paraId="09B999F3" w14:textId="77777777" w:rsidR="00C17B0C" w:rsidRPr="009D6D9B" w:rsidRDefault="00C17B0C" w:rsidP="009D6D9B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Binder </w:t>
                      </w:r>
                    </w:p>
                    <w:p w14:paraId="3053A4F8" w14:textId="77777777" w:rsidR="00C17B0C" w:rsidRPr="00183617" w:rsidRDefault="00C17B0C" w:rsidP="0017678D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Lined</w:t>
                      </w: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 loose leaf</w:t>
                      </w: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 paper</w:t>
                      </w:r>
                    </w:p>
                    <w:p w14:paraId="13EC7F96" w14:textId="77777777" w:rsidR="00C17B0C" w:rsidRPr="00183617" w:rsidRDefault="00C17B0C" w:rsidP="0017678D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Scientific Calculator</w:t>
                      </w:r>
                    </w:p>
                    <w:p w14:paraId="72E74786" w14:textId="77777777" w:rsidR="00C17B0C" w:rsidRPr="00183617" w:rsidRDefault="00C17B0C" w:rsidP="0017678D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Textbook </w:t>
                      </w:r>
                    </w:p>
                    <w:p w14:paraId="2DAFDC10" w14:textId="77777777" w:rsidR="00C17B0C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12"/>
                          <w:szCs w:val="12"/>
                        </w:rPr>
                      </w:pPr>
                    </w:p>
                    <w:p w14:paraId="4E9A195E" w14:textId="77777777" w:rsidR="00C17B0C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12"/>
                          <w:szCs w:val="12"/>
                        </w:rPr>
                      </w:pPr>
                    </w:p>
                    <w:p w14:paraId="08CC16E6" w14:textId="77777777" w:rsidR="00C17B0C" w:rsidRPr="00183617" w:rsidRDefault="00C17B0C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  <w:u w:val="single"/>
                        </w:rPr>
                        <w:t>6</w:t>
                      </w: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  <w:u w:val="single"/>
                        </w:rPr>
                        <w:t xml:space="preserve"> Cs of Common Core</w:t>
                      </w:r>
                    </w:p>
                    <w:p w14:paraId="189730AD" w14:textId="77777777" w:rsidR="00C17B0C" w:rsidRPr="00183617" w:rsidRDefault="00C17B0C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Collaboration</w:t>
                      </w:r>
                    </w:p>
                    <w:p w14:paraId="7B331C62" w14:textId="77777777" w:rsidR="00C17B0C" w:rsidRPr="00183617" w:rsidRDefault="00C17B0C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Creativity</w:t>
                      </w:r>
                    </w:p>
                    <w:p w14:paraId="72D4DD00" w14:textId="77777777" w:rsidR="00C17B0C" w:rsidRPr="00183617" w:rsidRDefault="00C17B0C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Communication</w:t>
                      </w:r>
                    </w:p>
                    <w:p w14:paraId="6B2F3D83" w14:textId="77777777" w:rsidR="00C17B0C" w:rsidRDefault="00C17B0C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Critical Thinking</w:t>
                      </w:r>
                    </w:p>
                    <w:p w14:paraId="0E57B5D1" w14:textId="77777777" w:rsidR="00C17B0C" w:rsidRDefault="00C17B0C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Curiosity</w:t>
                      </w:r>
                    </w:p>
                    <w:p w14:paraId="55E6C3B4" w14:textId="77777777" w:rsidR="00C17B0C" w:rsidRPr="00183617" w:rsidRDefault="00C17B0C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Commitment</w:t>
                      </w:r>
                    </w:p>
                    <w:p w14:paraId="10EEB3C0" w14:textId="77777777" w:rsidR="00C17B0C" w:rsidRPr="00183617" w:rsidRDefault="00C17B0C" w:rsidP="002433E7">
                      <w:pPr>
                        <w:pStyle w:val="QuoteTextLeftAlign"/>
                        <w:rPr>
                          <w:rFonts w:ascii="Arial" w:hAnsi="Arial" w:cs="Arial"/>
                          <w:color w:val="263143"/>
                        </w:rPr>
                      </w:pPr>
                    </w:p>
                    <w:p w14:paraId="30727AAF" w14:textId="77777777" w:rsidR="00C17B0C" w:rsidRPr="00183617" w:rsidRDefault="00C17B0C" w:rsidP="002433E7">
                      <w:pPr>
                        <w:pStyle w:val="QuoteTextLeftAlign"/>
                        <w:rPr>
                          <w:rFonts w:ascii="Arial" w:hAnsi="Arial" w:cs="Arial"/>
                          <w:color w:val="263143"/>
                        </w:rPr>
                      </w:pPr>
                    </w:p>
                    <w:p w14:paraId="32D94C50" w14:textId="77777777" w:rsidR="00C17B0C" w:rsidRPr="00863EEF" w:rsidRDefault="00C17B0C" w:rsidP="002433E7">
                      <w:pPr>
                        <w:pStyle w:val="QuoteTextLeftAlign"/>
                        <w:rPr>
                          <w:rFonts w:ascii="Arial" w:hAnsi="Arial" w:cs="Arial"/>
                        </w:rPr>
                      </w:pPr>
                    </w:p>
                    <w:p w14:paraId="55517081" w14:textId="77777777" w:rsidR="00C17B0C" w:rsidRPr="00863EEF" w:rsidRDefault="00C17B0C" w:rsidP="002433E7">
                      <w:pPr>
                        <w:pStyle w:val="QuoteTex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2992" behindDoc="0" locked="0" layoutInCell="1" allowOverlap="1" wp14:anchorId="49C0333D" wp14:editId="31680D6A">
                <wp:simplePos x="0" y="0"/>
                <wp:positionH relativeFrom="column">
                  <wp:posOffset>4918075</wp:posOffset>
                </wp:positionH>
                <wp:positionV relativeFrom="paragraph">
                  <wp:posOffset>121919</wp:posOffset>
                </wp:positionV>
                <wp:extent cx="1981200" cy="0"/>
                <wp:effectExtent l="0" t="0" r="0" b="19050"/>
                <wp:wrapNone/>
                <wp:docPr id="270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63143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17" o:spid="_x0000_s1026" type="#_x0000_t32" style="position:absolute;margin-left:387.25pt;margin-top:9.6pt;width:156pt;height:0;z-index:2517329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" strokecolor="#263143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C2FD5F" wp14:editId="237EEF78">
                <wp:simplePos x="0" y="0"/>
                <wp:positionH relativeFrom="page">
                  <wp:posOffset>403225</wp:posOffset>
                </wp:positionH>
                <wp:positionV relativeFrom="page">
                  <wp:posOffset>910590</wp:posOffset>
                </wp:positionV>
                <wp:extent cx="297815" cy="278130"/>
                <wp:effectExtent l="0" t="0" r="0" b="7620"/>
                <wp:wrapNone/>
                <wp:docPr id="26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812BE" w14:textId="77777777" w:rsidR="00C17B0C" w:rsidRPr="00136E72" w:rsidRDefault="00C17B0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73" o:spid="_x0000_s1031" type="#_x0000_t202" style="position:absolute;margin-left:31.75pt;margin-top:71.7pt;width:23.45pt;height:21.9pt;z-index: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" filled="f" stroked="f">
                <v:textbox style="mso-fit-shape-to-text:t">
                  <w:txbxContent>
                    <w:p w14:paraId="692812BE" w14:textId="77777777" w:rsidR="00C17B0C" w:rsidRPr="00136E72" w:rsidRDefault="00C17B0C"/>
                  </w:txbxContent>
                </v:textbox>
                <w10:wrap anchorx="page" anchory="page"/>
              </v:shape>
            </w:pict>
          </mc:Fallback>
        </mc:AlternateContent>
      </w:r>
    </w:p>
    <w:p w14:paraId="56DD70DA" w14:textId="77777777" w:rsidR="00136E72" w:rsidRDefault="00136E72"/>
    <w:p w14:paraId="083F3809" w14:textId="77777777" w:rsidR="00136E72" w:rsidRDefault="00136E72"/>
    <w:p w14:paraId="7C5566C4" w14:textId="77777777" w:rsidR="00136E72" w:rsidRDefault="00136E72"/>
    <w:p w14:paraId="73546190" w14:textId="77777777" w:rsidR="00136E72" w:rsidRDefault="00136E72"/>
    <w:p w14:paraId="072FD4F7" w14:textId="77777777" w:rsidR="00136E72" w:rsidRDefault="00136E72"/>
    <w:p w14:paraId="5109C0C0" w14:textId="77777777" w:rsidR="00136E72" w:rsidRDefault="00136E72"/>
    <w:p w14:paraId="7E34685A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7B58CC8" wp14:editId="6AE6CBB7">
                <wp:simplePos x="0" y="0"/>
                <wp:positionH relativeFrom="page">
                  <wp:posOffset>428625</wp:posOffset>
                </wp:positionH>
                <wp:positionV relativeFrom="page">
                  <wp:posOffset>3025140</wp:posOffset>
                </wp:positionV>
                <wp:extent cx="4986020" cy="676275"/>
                <wp:effectExtent l="0" t="0" r="5080" b="9525"/>
                <wp:wrapNone/>
                <wp:docPr id="27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02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3227B" w14:textId="02D87609" w:rsidR="00C17B0C" w:rsidRPr="007D4027" w:rsidRDefault="00C17B0C" w:rsidP="00451E59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  <w:r w:rsidRPr="007D4027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 xml:space="preserve">Course Description </w:t>
                            </w:r>
                            <w:r w:rsidR="00893209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ab/>
                            </w:r>
                            <w:r w:rsidR="00893209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ab/>
                            </w:r>
                            <w:r w:rsidR="00893209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ab/>
                            </w:r>
                            <w:r w:rsidR="00893209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ab/>
                            </w:r>
                            <w:r w:rsidR="00893209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ab/>
                            </w:r>
                            <w:r w:rsidR="00893209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ab/>
                            </w:r>
                            <w:r w:rsidR="00893209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ab/>
                            </w:r>
                            <w:r w:rsidR="00893209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ab/>
                            </w:r>
                            <w:r w:rsidR="00893209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5D5E9BDA" w14:textId="77777777" w:rsidR="00C17B0C" w:rsidRPr="007D4027" w:rsidRDefault="00C17B0C" w:rsidP="00136E72">
                            <w:pPr>
                              <w:rPr>
                                <w:color w:val="99B4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33.75pt;margin-top:238.2pt;width:392.6pt;height:53.2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" filled="f" stroked="f">
                <v:textbox inset="0,0,0,0">
                  <w:txbxContent>
                    <w:p w14:paraId="3153227B" w14:textId="02D87609" w:rsidR="00C17B0C" w:rsidRPr="007D4027" w:rsidRDefault="00C17B0C" w:rsidP="00451E59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  <w:r w:rsidRPr="007D4027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 xml:space="preserve">Course Description </w:t>
                      </w:r>
                      <w:r w:rsidR="00893209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ab/>
                      </w:r>
                      <w:r w:rsidR="00893209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ab/>
                      </w:r>
                      <w:r w:rsidR="00893209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ab/>
                      </w:r>
                      <w:r w:rsidR="00893209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ab/>
                      </w:r>
                      <w:r w:rsidR="00893209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ab/>
                      </w:r>
                      <w:r w:rsidR="00893209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ab/>
                      </w:r>
                      <w:r w:rsidR="00893209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ab/>
                      </w:r>
                      <w:r w:rsidR="00893209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ab/>
                      </w:r>
                      <w:r w:rsidR="00893209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ab/>
                      </w:r>
                    </w:p>
                    <w:p w14:paraId="5D5E9BDA" w14:textId="77777777" w:rsidR="00C17B0C" w:rsidRPr="007D4027" w:rsidRDefault="00C17B0C" w:rsidP="00136E72">
                      <w:pPr>
                        <w:rPr>
                          <w:color w:val="99B4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944666" w14:textId="77777777" w:rsidR="00136E72" w:rsidRDefault="00136E72"/>
    <w:p w14:paraId="425D7AB7" w14:textId="77777777" w:rsidR="00136E72" w:rsidRDefault="00B677D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33221D5F" wp14:editId="3ECDA2F3">
                <wp:simplePos x="0" y="0"/>
                <wp:positionH relativeFrom="column">
                  <wp:posOffset>4914900</wp:posOffset>
                </wp:positionH>
                <wp:positionV relativeFrom="paragraph">
                  <wp:posOffset>40005</wp:posOffset>
                </wp:positionV>
                <wp:extent cx="1981200" cy="0"/>
                <wp:effectExtent l="0" t="0" r="25400" b="25400"/>
                <wp:wrapNone/>
                <wp:docPr id="263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63143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17" o:spid="_x0000_s1026" type="#_x0000_t32" style="position:absolute;margin-left:387pt;margin-top:3.15pt;width:156pt;height:0;z-index:2517463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" strokecolor="#263143" strokeweight="1.5pt">
                <v:stroke dashstyle="dash"/>
              </v:shape>
            </w:pict>
          </mc:Fallback>
        </mc:AlternateContent>
      </w:r>
      <w:r w:rsidR="00ED080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F10B28" wp14:editId="4745F74A">
                <wp:simplePos x="0" y="0"/>
                <wp:positionH relativeFrom="page">
                  <wp:posOffset>485775</wp:posOffset>
                </wp:positionH>
                <wp:positionV relativeFrom="page">
                  <wp:posOffset>3419475</wp:posOffset>
                </wp:positionV>
                <wp:extent cx="2333625" cy="2638425"/>
                <wp:effectExtent l="0" t="0" r="9525" b="9525"/>
                <wp:wrapNone/>
                <wp:docPr id="2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14:paraId="0C9E45D2" w14:textId="77777777" w:rsidR="00C17B0C" w:rsidRPr="007D4027" w:rsidRDefault="00C17B0C" w:rsidP="00053027">
                            <w:pPr>
                              <w:pStyle w:val="Default"/>
                              <w:spacing w:after="120" w:line="276" w:lineRule="auto"/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Throughout this year of </w:t>
                            </w:r>
                            <w:r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Math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1, u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nits of study include linear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and exponential functions, inequalities, graphing,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statistics, and an introduction to geometry with congruence and transformations. Technology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will be used for both discovery and problem solving.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W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e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will </w:t>
                            </w:r>
                            <w:r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also 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develop mathematical understanding and connect </w:t>
                            </w:r>
                            <w:r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math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D4027">
                              <w:rPr>
                                <w:rFonts w:ascii="A Year Without Rain" w:eastAsia="Calibri" w:hAnsi="A Year Without Rain" w:cs="Times New Roman"/>
                                <w:color w:val="263143"/>
                                <w:sz w:val="26"/>
                                <w:szCs w:val="26"/>
                              </w:rPr>
                              <w:t xml:space="preserve">to 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the world 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we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live in t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hrough real-life applications. </w:t>
                            </w:r>
                          </w:p>
                          <w:p w14:paraId="2EE9362C" w14:textId="77777777" w:rsidR="00C17B0C" w:rsidRPr="007D4027" w:rsidRDefault="00C17B0C" w:rsidP="00053027">
                            <w:pPr>
                              <w:pStyle w:val="Default"/>
                              <w:spacing w:after="120" w:line="276" w:lineRule="auto"/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We will be working frequently in small groups to think critically and develop solutions. </w:t>
                            </w:r>
                          </w:p>
                          <w:p w14:paraId="43D00841" w14:textId="77777777" w:rsidR="00C17B0C" w:rsidRPr="007D4027" w:rsidRDefault="00C17B0C" w:rsidP="00250FE7">
                            <w:pPr>
                              <w:pStyle w:val="BodyText"/>
                              <w:rPr>
                                <w:rFonts w:ascii="Arial" w:hAnsi="Arial" w:cs="Arial"/>
                                <w:color w:val="263143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38.25pt;margin-top:269.25pt;width:183.75pt;height:207.7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" filled="f" stroked="f">
                <v:textbox style="mso-next-textbox:#Text Box 31" inset="0,0,0,0">
                  <w:txbxContent>
                    <w:p w14:paraId="0C9E45D2" w14:textId="77777777" w:rsidR="00C17B0C" w:rsidRPr="007D4027" w:rsidRDefault="00C17B0C" w:rsidP="00053027">
                      <w:pPr>
                        <w:pStyle w:val="Default"/>
                        <w:spacing w:after="120" w:line="276" w:lineRule="auto"/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Throughout this year of </w:t>
                      </w:r>
                      <w:r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>Math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 1, u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nits of study include linear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 and exponential functions, inequalities, graphing,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statistics, and an introduction to geometry with congruence and transformations. Technology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 will be used for both discovery and problem solving.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 W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e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 will </w:t>
                      </w:r>
                      <w:r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also 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develop mathematical understanding and connect </w:t>
                      </w:r>
                      <w:r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>math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 </w:t>
                      </w:r>
                      <w:r w:rsidRPr="007D4027">
                        <w:rPr>
                          <w:rFonts w:ascii="A Year Without Rain" w:eastAsia="Calibri" w:hAnsi="A Year Without Rain" w:cs="Times New Roman"/>
                          <w:color w:val="263143"/>
                          <w:sz w:val="26"/>
                          <w:szCs w:val="26"/>
                        </w:rPr>
                        <w:t xml:space="preserve">to 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the world 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we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 live in t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hrough real-life applications. </w:t>
                      </w:r>
                    </w:p>
                    <w:p w14:paraId="2EE9362C" w14:textId="77777777" w:rsidR="00C17B0C" w:rsidRPr="007D4027" w:rsidRDefault="00C17B0C" w:rsidP="00053027">
                      <w:pPr>
                        <w:pStyle w:val="Default"/>
                        <w:spacing w:after="120" w:line="276" w:lineRule="auto"/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We will be working frequently in small groups to think critically and develop solutions. </w:t>
                      </w:r>
                    </w:p>
                    <w:p w14:paraId="43D00841" w14:textId="77777777" w:rsidR="00C17B0C" w:rsidRPr="007D4027" w:rsidRDefault="00C17B0C" w:rsidP="00250FE7">
                      <w:pPr>
                        <w:pStyle w:val="BodyText"/>
                        <w:rPr>
                          <w:rFonts w:ascii="Arial" w:hAnsi="Arial" w:cs="Arial"/>
                          <w:color w:val="263143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080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22CB22A" wp14:editId="67BBDEC1">
                <wp:simplePos x="0" y="0"/>
                <wp:positionH relativeFrom="page">
                  <wp:posOffset>2971800</wp:posOffset>
                </wp:positionH>
                <wp:positionV relativeFrom="page">
                  <wp:posOffset>3438525</wp:posOffset>
                </wp:positionV>
                <wp:extent cx="2194560" cy="1085850"/>
                <wp:effectExtent l="0" t="0" r="15240" b="0"/>
                <wp:wrapNone/>
                <wp:docPr id="27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1" o:spid="_x0000_s1034" type="#_x0000_t202" style="position:absolute;margin-left:234pt;margin-top:270.75pt;width:172.8pt;height:85.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" filled="f" stroked="f">
                <v:textbox inset="0,0,0,0">
                  <w:txbxContent/>
                </v:textbox>
                <w10:wrap anchorx="page" anchory="page"/>
              </v:shape>
            </w:pict>
          </mc:Fallback>
        </mc:AlternateContent>
      </w:r>
      <w:r w:rsidR="00ED080E">
        <w:rPr>
          <w:noProof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2D5D88BA" wp14:editId="78530FA6">
                <wp:simplePos x="0" y="0"/>
                <wp:positionH relativeFrom="column">
                  <wp:posOffset>4918075</wp:posOffset>
                </wp:positionH>
                <wp:positionV relativeFrom="paragraph">
                  <wp:posOffset>173354</wp:posOffset>
                </wp:positionV>
                <wp:extent cx="1981200" cy="0"/>
                <wp:effectExtent l="0" t="0" r="0" b="19050"/>
                <wp:wrapNone/>
                <wp:docPr id="23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63143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AutoShape 316" o:spid="_x0000_s1026" type="#_x0000_t32" style="position:absolute;margin-left:387.25pt;margin-top:13.65pt;width:156pt;height:0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" strokecolor="#263143" strokeweight="1.5pt">
                <v:stroke dashstyle="dash"/>
              </v:shape>
            </w:pict>
          </mc:Fallback>
        </mc:AlternateContent>
      </w:r>
    </w:p>
    <w:p w14:paraId="17399926" w14:textId="77777777" w:rsidR="00136E72" w:rsidRDefault="00136E72"/>
    <w:p w14:paraId="17B4F20B" w14:textId="77777777" w:rsidR="00136E72" w:rsidRDefault="00136E72"/>
    <w:p w14:paraId="13B63C0F" w14:textId="77777777" w:rsidR="00136E72" w:rsidRDefault="00136E72"/>
    <w:p w14:paraId="512AB76E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8C4978" wp14:editId="11EB454E">
                <wp:simplePos x="0" y="0"/>
                <wp:positionH relativeFrom="page">
                  <wp:posOffset>3101975</wp:posOffset>
                </wp:positionH>
                <wp:positionV relativeFrom="page">
                  <wp:posOffset>4316730</wp:posOffset>
                </wp:positionV>
                <wp:extent cx="2184400" cy="398145"/>
                <wp:effectExtent l="0" t="0" r="6350" b="1905"/>
                <wp:wrapNone/>
                <wp:docPr id="267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F996" w14:textId="77777777" w:rsidR="00C17B0C" w:rsidRPr="00183617" w:rsidRDefault="00C17B0C" w:rsidP="00C75C4F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  <w:r w:rsidRPr="00183617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>Grade Distribution</w:t>
                            </w:r>
                          </w:p>
                          <w:p w14:paraId="5767BE3E" w14:textId="77777777" w:rsidR="00C17B0C" w:rsidRPr="00146AC5" w:rsidRDefault="00C17B0C" w:rsidP="00C75C4F">
                            <w:pPr>
                              <w:rPr>
                                <w:rFonts w:ascii="Segoe Script" w:hAnsi="Segoe Script"/>
                                <w:b/>
                                <w:color w:val="3366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80" o:spid="_x0000_s1035" type="#_x0000_t202" style="position:absolute;margin-left:244.25pt;margin-top:339.9pt;width:172pt;height:31.3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CKHrQCAAC0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" filled="f" stroked="f">
                <v:textbox inset="0,0,0,0">
                  <w:txbxContent>
                    <w:p w14:paraId="1B84F996" w14:textId="77777777" w:rsidR="00C17B0C" w:rsidRPr="00183617" w:rsidRDefault="00C17B0C" w:rsidP="00C75C4F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  <w:r w:rsidRPr="00183617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>Grade Distribution</w:t>
                      </w:r>
                    </w:p>
                    <w:p w14:paraId="5767BE3E" w14:textId="77777777" w:rsidR="00C17B0C" w:rsidRPr="00146AC5" w:rsidRDefault="00C17B0C" w:rsidP="00C75C4F">
                      <w:pPr>
                        <w:rPr>
                          <w:rFonts w:ascii="Segoe Script" w:hAnsi="Segoe Script"/>
                          <w:b/>
                          <w:color w:val="3366F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CE8A78" wp14:editId="53A2DBDC">
                <wp:simplePos x="0" y="0"/>
                <wp:positionH relativeFrom="column">
                  <wp:posOffset>2444750</wp:posOffset>
                </wp:positionH>
                <wp:positionV relativeFrom="paragraph">
                  <wp:posOffset>162560</wp:posOffset>
                </wp:positionV>
                <wp:extent cx="2403475" cy="1695450"/>
                <wp:effectExtent l="0" t="0" r="15875" b="19050"/>
                <wp:wrapNone/>
                <wp:docPr id="268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3475" cy="1695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5875">
                          <a:solidFill>
                            <a:srgbClr val="2631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id="AutoShape 302" o:spid="_x0000_s1026" style="position:absolute;margin-left:192.5pt;margin-top:12.8pt;width:189.25pt;height:13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" filled="f" strokecolor="#263143" strokeweight="1.25pt"/>
            </w:pict>
          </mc:Fallback>
        </mc:AlternateContent>
      </w:r>
    </w:p>
    <w:p w14:paraId="6ECBE8B3" w14:textId="77777777" w:rsidR="00136E72" w:rsidRDefault="00136E72"/>
    <w:p w14:paraId="1FAB10E4" w14:textId="77777777" w:rsidR="00136E72" w:rsidRDefault="00136E72"/>
    <w:p w14:paraId="00B3CA08" w14:textId="77777777" w:rsidR="006F3C5D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D95E97" wp14:editId="130E8E44">
                <wp:simplePos x="0" y="0"/>
                <wp:positionH relativeFrom="page">
                  <wp:posOffset>3088005</wp:posOffset>
                </wp:positionH>
                <wp:positionV relativeFrom="page">
                  <wp:posOffset>4781550</wp:posOffset>
                </wp:positionV>
                <wp:extent cx="2276475" cy="1133475"/>
                <wp:effectExtent l="0" t="0" r="9525" b="9525"/>
                <wp:wrapNone/>
                <wp:docPr id="265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B29CC" w14:textId="77777777" w:rsidR="00C17B0C" w:rsidRPr="007D4027" w:rsidRDefault="00C17B0C" w:rsidP="00146AC5">
                            <w:pPr>
                              <w:pStyle w:val="BodyText"/>
                              <w:tabs>
                                <w:tab w:val="left" w:pos="2700"/>
                              </w:tabs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S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ummative Assessments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ab/>
                              <w:t>35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%</w:t>
                            </w:r>
                          </w:p>
                          <w:p w14:paraId="256F3441" w14:textId="77777777" w:rsidR="00C17B0C" w:rsidRPr="007D4027" w:rsidRDefault="00C17B0C" w:rsidP="00146AC5">
                            <w:pPr>
                              <w:pStyle w:val="BodyText"/>
                              <w:tabs>
                                <w:tab w:val="left" w:pos="2700"/>
                              </w:tabs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Skills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ab/>
                              <w:t>25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%</w:t>
                            </w:r>
                          </w:p>
                          <w:p w14:paraId="36345D7B" w14:textId="77777777" w:rsidR="00C17B0C" w:rsidRPr="007D4027" w:rsidRDefault="00C17B0C" w:rsidP="00146AC5">
                            <w:pPr>
                              <w:pStyle w:val="BodyText"/>
                              <w:tabs>
                                <w:tab w:val="left" w:pos="2700"/>
                              </w:tabs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Homework / Classwork 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ab/>
                              <w:t>20%</w:t>
                            </w:r>
                          </w:p>
                          <w:p w14:paraId="11F3168C" w14:textId="77777777" w:rsidR="00C17B0C" w:rsidRPr="007D4027" w:rsidRDefault="00C17B0C" w:rsidP="00146AC5">
                            <w:pPr>
                              <w:pStyle w:val="BodyText"/>
                              <w:tabs>
                                <w:tab w:val="left" w:pos="2700"/>
                              </w:tabs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Final Exam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ab/>
                              <w:t>2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0%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81" o:spid="_x0000_s1036" type="#_x0000_t202" style="position:absolute;margin-left:243.15pt;margin-top:376.5pt;width:179.25pt;height:89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" filled="f" stroked="f">
                <v:textbox inset="0,0,0,0">
                  <w:txbxContent>
                    <w:p w14:paraId="34AB29CC" w14:textId="77777777" w:rsidR="00C17B0C" w:rsidRPr="007D4027" w:rsidRDefault="00C17B0C" w:rsidP="00146AC5">
                      <w:pPr>
                        <w:pStyle w:val="BodyText"/>
                        <w:tabs>
                          <w:tab w:val="left" w:pos="2700"/>
                        </w:tabs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S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ummative Assessments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ab/>
                        <w:t>35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%</w:t>
                      </w:r>
                    </w:p>
                    <w:p w14:paraId="256F3441" w14:textId="77777777" w:rsidR="00C17B0C" w:rsidRPr="007D4027" w:rsidRDefault="00C17B0C" w:rsidP="00146AC5">
                      <w:pPr>
                        <w:pStyle w:val="BodyText"/>
                        <w:tabs>
                          <w:tab w:val="left" w:pos="2700"/>
                        </w:tabs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Skills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ab/>
                        <w:t>25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%</w:t>
                      </w:r>
                    </w:p>
                    <w:p w14:paraId="36345D7B" w14:textId="77777777" w:rsidR="00C17B0C" w:rsidRPr="007D4027" w:rsidRDefault="00C17B0C" w:rsidP="00146AC5">
                      <w:pPr>
                        <w:pStyle w:val="BodyText"/>
                        <w:tabs>
                          <w:tab w:val="left" w:pos="2700"/>
                        </w:tabs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Homework / Classwork 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ab/>
                        <w:t>20%</w:t>
                      </w:r>
                    </w:p>
                    <w:p w14:paraId="11F3168C" w14:textId="77777777" w:rsidR="00C17B0C" w:rsidRPr="007D4027" w:rsidRDefault="00C17B0C" w:rsidP="00146AC5">
                      <w:pPr>
                        <w:pStyle w:val="BodyText"/>
                        <w:tabs>
                          <w:tab w:val="left" w:pos="2700"/>
                        </w:tabs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Final Exam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ab/>
                        <w:t>2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0%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C5A4829" w14:textId="77777777" w:rsidR="00136E72" w:rsidRDefault="00136E72"/>
    <w:p w14:paraId="7E8F09A9" w14:textId="77777777" w:rsidR="00136E72" w:rsidRDefault="00136E72"/>
    <w:p w14:paraId="507289A6" w14:textId="77777777" w:rsidR="00136E72" w:rsidRDefault="00136E72"/>
    <w:p w14:paraId="55178117" w14:textId="77777777" w:rsidR="00136E72" w:rsidRDefault="00136E72"/>
    <w:p w14:paraId="01C03CC1" w14:textId="77777777" w:rsidR="0058149A" w:rsidRDefault="00ED080E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30747E27" wp14:editId="00186188">
                <wp:simplePos x="0" y="0"/>
                <wp:positionH relativeFrom="column">
                  <wp:posOffset>4900930</wp:posOffset>
                </wp:positionH>
                <wp:positionV relativeFrom="paragraph">
                  <wp:posOffset>64769</wp:posOffset>
                </wp:positionV>
                <wp:extent cx="1981200" cy="0"/>
                <wp:effectExtent l="0" t="0" r="0" b="19050"/>
                <wp:wrapNone/>
                <wp:docPr id="25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63143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AutoShape 317" o:spid="_x0000_s1026" type="#_x0000_t32" style="position:absolute;margin-left:385.9pt;margin-top:5.1pt;width:156pt;height:0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" strokecolor="#263143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 wp14:anchorId="42625D32" wp14:editId="529E293F">
                <wp:simplePos x="0" y="0"/>
                <wp:positionH relativeFrom="column">
                  <wp:posOffset>4905375</wp:posOffset>
                </wp:positionH>
                <wp:positionV relativeFrom="paragraph">
                  <wp:posOffset>179069</wp:posOffset>
                </wp:positionV>
                <wp:extent cx="1981200" cy="0"/>
                <wp:effectExtent l="0" t="0" r="0" b="19050"/>
                <wp:wrapNone/>
                <wp:docPr id="24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63143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AutoShape 316" o:spid="_x0000_s1026" type="#_x0000_t32" style="position:absolute;margin-left:386.25pt;margin-top:14.1pt;width:156pt;height:0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" strokecolor="#263143" strokeweight="1.5pt">
                <v:stroke dashstyle="dash"/>
              </v:shape>
            </w:pict>
          </mc:Fallback>
        </mc:AlternateContent>
      </w:r>
    </w:p>
    <w:p w14:paraId="46E77315" w14:textId="77777777" w:rsidR="00136E72" w:rsidRDefault="00136E72"/>
    <w:p w14:paraId="3836C499" w14:textId="77777777" w:rsidR="00136E72" w:rsidRDefault="00ED080E" w:rsidP="00896052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8A13473" wp14:editId="7B65DC17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4819015" cy="393065"/>
                <wp:effectExtent l="0" t="0" r="635" b="6985"/>
                <wp:wrapNone/>
                <wp:docPr id="259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015" cy="393065"/>
                          <a:chOff x="726" y="9714"/>
                          <a:chExt cx="7589" cy="619"/>
                        </a:xfrm>
                      </wpg:grpSpPr>
                      <wps:wsp>
                        <wps:cNvPr id="260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726" y="9714"/>
                            <a:ext cx="2520" cy="6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4F3C2" w14:textId="77777777" w:rsidR="00C17B0C" w:rsidRPr="00B879E9" w:rsidRDefault="00C17B0C" w:rsidP="0058149A">
                              <w:pPr>
                                <w:pStyle w:val="ArticleHeading"/>
                                <w:jc w:val="center"/>
                                <w:rPr>
                                  <w:rFonts w:ascii="Digs My Hart" w:hAnsi="Digs My Hart"/>
                                  <w:b w:val="0"/>
                                </w:rPr>
                              </w:pPr>
                              <w:r w:rsidRPr="00183617">
                                <w:rPr>
                                  <w:rFonts w:ascii="Digs My Hart" w:hAnsi="Digs My Hart"/>
                                  <w:b w:val="0"/>
                                  <w:color w:val="263143"/>
                                </w:rPr>
                                <w:t>Assessment</w:t>
                              </w:r>
                            </w:p>
                            <w:p w14:paraId="2C0840CE" w14:textId="77777777" w:rsidR="00C17B0C" w:rsidRDefault="00C17B0C" w:rsidP="0058149A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3246" y="9714"/>
                            <a:ext cx="2520" cy="619"/>
                          </a:xfrm>
                          <a:prstGeom prst="rect">
                            <a:avLst/>
                          </a:prstGeom>
                          <a:solidFill>
                            <a:srgbClr val="263143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BF8A9" w14:textId="77777777" w:rsidR="00C17B0C" w:rsidRPr="00E53D05" w:rsidRDefault="00C17B0C" w:rsidP="0058149A">
                              <w:pPr>
                                <w:pStyle w:val="ArticleHeading"/>
                                <w:jc w:val="center"/>
                                <w:rPr>
                                  <w:rFonts w:ascii="Digs My Hart" w:hAnsi="Digs My Hart"/>
                                  <w:b w:val="0"/>
                                  <w:color w:val="FFFFFF" w:themeColor="background1"/>
                                </w:rPr>
                              </w:pPr>
                              <w:r w:rsidRPr="00E53D05">
                                <w:rPr>
                                  <w:rFonts w:ascii="Digs My Hart" w:hAnsi="Digs My Hart"/>
                                  <w:b w:val="0"/>
                                  <w:color w:val="FFFFFF" w:themeColor="background1"/>
                                </w:rPr>
                                <w:t>Assignments</w:t>
                              </w:r>
                            </w:p>
                            <w:p w14:paraId="721F5291" w14:textId="77777777" w:rsidR="00C17B0C" w:rsidRDefault="00C17B0C" w:rsidP="0058149A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5766" y="9714"/>
                            <a:ext cx="2549" cy="619"/>
                          </a:xfrm>
                          <a:prstGeom prst="rect">
                            <a:avLst/>
                          </a:prstGeom>
                          <a:solidFill>
                            <a:srgbClr val="38B1B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8D586" w14:textId="77777777" w:rsidR="00C17B0C" w:rsidRPr="00A45D7A" w:rsidRDefault="00C17B0C" w:rsidP="0058149A">
                              <w:pPr>
                                <w:pStyle w:val="ArticleHeading"/>
                                <w:jc w:val="center"/>
                                <w:rPr>
                                  <w:rFonts w:ascii="Digs My Hart" w:hAnsi="Digs My Hart"/>
                                  <w:b w:val="0"/>
                                  <w:color w:val="263143"/>
                                </w:rPr>
                              </w:pPr>
                              <w:r w:rsidRPr="00A45D7A">
                                <w:rPr>
                                  <w:rFonts w:ascii="Digs My Hart" w:hAnsi="Digs My Hart"/>
                                  <w:b w:val="0"/>
                                  <w:color w:val="263143"/>
                                </w:rPr>
                                <w:t>Participation</w:t>
                              </w:r>
                            </w:p>
                            <w:p w14:paraId="2A6439DE" w14:textId="77777777" w:rsidR="00C17B0C" w:rsidRPr="00A45D7A" w:rsidRDefault="00C17B0C" w:rsidP="0058149A">
                              <w:pPr>
                                <w:jc w:val="center"/>
                                <w:rPr>
                                  <w:color w:val="26314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301" o:spid="_x0000_s1037" style="position:absolute;left:0;text-align:left;margin-left:0;margin-top:13.95pt;width:379.45pt;height:30.95pt;z-index:251717632" coordorigin="726,9714" coordsize="7589,6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">
                <v:shape id="Text Box 284" o:spid="_x0000_s1038" type="#_x0000_t202" style="position:absolute;left:726;top:9714;width:2520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a0GvwAA&#10;ANwAAAAPAAAAZHJzL2Rvd25yZXYueG1sRE/LisIwFN0L/kO4wuw0VaRoxyjjY8CVUnX2l+ZOWmxu&#10;ShNr5+8nC8Hl4bxXm97WoqPWV44VTCcJCOLC6YqNgtv1e7wA4QOyxtoxKfgjD5v1cLDCTLsn59Rd&#10;ghExhH2GCsoQmkxKX5Rk0U9cQxy5X9daDBG2RuoWnzHc1nKWJKm0WHFsKLGhXUnF/fKwCg7mZ740&#10;1JzceW/vIX3kuuu3Sn2M+q9PEIH68Ba/3EetYJbG+fFMPAJy/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NrQa/AAAA3AAAAA8AAAAAAAAAAAAAAAAAlwIAAGRycy9kb3ducmV2&#10;LnhtbFBLBQYAAAAABAAEAPUAAACDAwAAAAA=&#10;" fillcolor="#92d050" stroked="f">
                  <v:textbox inset="0,0,0,0">
                    <w:txbxContent>
                      <w:p w14:paraId="6F04F3C2" w14:textId="77777777" w:rsidR="00C17B0C" w:rsidRPr="00B879E9" w:rsidRDefault="00C17B0C" w:rsidP="0058149A">
                        <w:pPr>
                          <w:pStyle w:val="ArticleHeading"/>
                          <w:jc w:val="center"/>
                          <w:rPr>
                            <w:rFonts w:ascii="Digs My Hart" w:hAnsi="Digs My Hart"/>
                            <w:b w:val="0"/>
                          </w:rPr>
                        </w:pPr>
                        <w:r w:rsidRPr="00183617">
                          <w:rPr>
                            <w:rFonts w:ascii="Digs My Hart" w:hAnsi="Digs My Hart"/>
                            <w:b w:val="0"/>
                            <w:color w:val="263143"/>
                          </w:rPr>
                          <w:t>Assessment</w:t>
                        </w:r>
                      </w:p>
                      <w:p w14:paraId="2C0840CE" w14:textId="77777777" w:rsidR="00C17B0C" w:rsidRDefault="00C17B0C" w:rsidP="0058149A">
                        <w:pPr>
                          <w:jc w:val="center"/>
                          <w:rPr>
                            <w:color w:val="3366FF"/>
                          </w:rPr>
                        </w:pPr>
                      </w:p>
                    </w:txbxContent>
                  </v:textbox>
                </v:shape>
                <v:shape id="Text Box 286" o:spid="_x0000_s1039" type="#_x0000_t202" style="position:absolute;left:3246;top:9714;width:2520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cwBwgAA&#10;ANwAAAAPAAAAZHJzL2Rvd25yZXYueG1sRI/RisIwFETfBf8hXGHfNLWLRbpGEWHFp5WqH3Bp7jbF&#10;5qYkUbt+vVlY2MdhZs4wq81gO3EnH1rHCuazDARx7XTLjYLL+XO6BBEissbOMSn4oQCb9Xi0wlK7&#10;B1d0P8VGJAiHEhWYGPtSylAbshhmridO3rfzFmOSvpHa4yPBbSfzLCukxZbTgsGedobq6+lmFbxj&#10;sbfVovJ9bmj5/DroY9hrpd4mw/YDRKQh/of/2getIC/m8HsmHQG5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NzAHCAAAA3AAAAA8AAAAAAAAAAAAAAAAAlwIAAGRycy9kb3du&#10;cmV2LnhtbFBLBQYAAAAABAAEAPUAAACGAwAAAAA=&#10;" fillcolor="#263143" stroked="f">
                  <v:textbox inset="0,0,0,0">
                    <w:txbxContent>
                      <w:p w14:paraId="5E1BF8A9" w14:textId="77777777" w:rsidR="00C17B0C" w:rsidRPr="00E53D05" w:rsidRDefault="00C17B0C" w:rsidP="0058149A">
                        <w:pPr>
                          <w:pStyle w:val="ArticleHeading"/>
                          <w:jc w:val="center"/>
                          <w:rPr>
                            <w:rFonts w:ascii="Digs My Hart" w:hAnsi="Digs My Hart"/>
                            <w:b w:val="0"/>
                            <w:color w:val="FFFFFF" w:themeColor="background1"/>
                          </w:rPr>
                        </w:pPr>
                        <w:r w:rsidRPr="00E53D05">
                          <w:rPr>
                            <w:rFonts w:ascii="Digs My Hart" w:hAnsi="Digs My Hart"/>
                            <w:b w:val="0"/>
                            <w:color w:val="FFFFFF" w:themeColor="background1"/>
                          </w:rPr>
                          <w:t>Assignments</w:t>
                        </w:r>
                      </w:p>
                      <w:p w14:paraId="721F5291" w14:textId="77777777" w:rsidR="00C17B0C" w:rsidRDefault="00C17B0C" w:rsidP="0058149A">
                        <w:pPr>
                          <w:jc w:val="center"/>
                          <w:rPr>
                            <w:color w:val="3366FF"/>
                          </w:rPr>
                        </w:pPr>
                      </w:p>
                    </w:txbxContent>
                  </v:textbox>
                </v:shape>
                <v:shape id="Text Box 288" o:spid="_x0000_s1040" type="#_x0000_t202" style="position:absolute;left:5766;top:9714;width:2549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D3kIxAAA&#10;ANwAAAAPAAAAZHJzL2Rvd25yZXYueG1sRI9Ba8JAFITvBf/D8oTe6saAUqKrVEEUMdDaen/JvibR&#10;7Nuwu43pv+8WCj0OM/MNs1wPphU9Od9YVjCdJCCIS6sbrhR8vO+enkH4gKyxtUwKvsnDejV6WGKm&#10;7Z3fqD+HSkQI+wwV1CF0mZS+rMmgn9iOOHqf1hkMUbpKaof3CDetTJNkLg02HBdq7GhbU3k7fxkF&#10;OV1zty9e84vvZ+muOFJx2pBSj+PhZQEi0BD+w3/tg1aQzlP4PROPg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g95CMQAAADcAAAADwAAAAAAAAAAAAAAAACXAgAAZHJzL2Rv&#10;d25yZXYueG1sUEsFBgAAAAAEAAQA9QAAAIgDAAAAAA==&#10;" fillcolor="#38b1b1" stroked="f">
                  <v:textbox inset="0,0,0,0">
                    <w:txbxContent>
                      <w:p w14:paraId="0738D586" w14:textId="77777777" w:rsidR="00C17B0C" w:rsidRPr="00A45D7A" w:rsidRDefault="00C17B0C" w:rsidP="0058149A">
                        <w:pPr>
                          <w:pStyle w:val="ArticleHeading"/>
                          <w:jc w:val="center"/>
                          <w:rPr>
                            <w:rFonts w:ascii="Digs My Hart" w:hAnsi="Digs My Hart"/>
                            <w:b w:val="0"/>
                            <w:color w:val="263143"/>
                          </w:rPr>
                        </w:pPr>
                        <w:r w:rsidRPr="00A45D7A">
                          <w:rPr>
                            <w:rFonts w:ascii="Digs My Hart" w:hAnsi="Digs My Hart"/>
                            <w:b w:val="0"/>
                            <w:color w:val="263143"/>
                          </w:rPr>
                          <w:t>Participation</w:t>
                        </w:r>
                      </w:p>
                      <w:p w14:paraId="2A6439DE" w14:textId="77777777" w:rsidR="00C17B0C" w:rsidRPr="00A45D7A" w:rsidRDefault="00C17B0C" w:rsidP="0058149A">
                        <w:pPr>
                          <w:jc w:val="center"/>
                          <w:rPr>
                            <w:color w:val="26314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820F581" w14:textId="77777777" w:rsidR="00136E72" w:rsidRDefault="00136E72"/>
    <w:p w14:paraId="13771A20" w14:textId="77777777" w:rsidR="00136E72" w:rsidRDefault="00136E72"/>
    <w:p w14:paraId="5B32034F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B96707" wp14:editId="1CB23702">
                <wp:simplePos x="0" y="0"/>
                <wp:positionH relativeFrom="page">
                  <wp:posOffset>3657600</wp:posOffset>
                </wp:positionH>
                <wp:positionV relativeFrom="page">
                  <wp:posOffset>6648450</wp:posOffset>
                </wp:positionV>
                <wp:extent cx="1617980" cy="3124200"/>
                <wp:effectExtent l="0" t="0" r="1270" b="0"/>
                <wp:wrapNone/>
                <wp:docPr id="25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3124200"/>
                        </a:xfrm>
                        <a:prstGeom prst="rect">
                          <a:avLst/>
                        </a:prstGeom>
                        <a:solidFill>
                          <a:srgbClr val="38B1B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9A2E7" w14:textId="77777777" w:rsidR="00C17B0C" w:rsidRPr="00A45D7A" w:rsidRDefault="00C17B0C" w:rsidP="002A094F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Active participation is a key element of success </w:t>
                            </w:r>
                            <w:r w:rsidRPr="00BC4616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in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Math</w:t>
                            </w:r>
                            <w:r w:rsidRPr="00BC4616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 1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 and will be included in your daily grade</w:t>
                            </w:r>
                            <w:r w:rsidRPr="00BC4616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.</w:t>
                            </w:r>
                          </w:p>
                          <w:p w14:paraId="15BB269A" w14:textId="77777777" w:rsidR="00C17B0C" w:rsidRPr="00A45D7A" w:rsidRDefault="00C17B0C" w:rsidP="002A094F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Many of our activities will be collaborative and will offer many chances to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work with your peers.</w:t>
                            </w:r>
                          </w:p>
                          <w:p w14:paraId="47C49BA4" w14:textId="77777777" w:rsidR="00C17B0C" w:rsidRPr="00A45D7A" w:rsidRDefault="00C17B0C" w:rsidP="009E044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Providing feedback and encouragement to other students is a cornerstone in developing our class as a supportive unit. </w:t>
                            </w:r>
                          </w:p>
                        </w:txbxContent>
                      </wps:txbx>
                      <wps:bodyPr rot="0" vert="horz" wrap="square" lIns="45720" tIns="0" rIns="4572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87" o:spid="_x0000_s1041" type="#_x0000_t202" style="position:absolute;margin-left:4in;margin-top:523.5pt;width:127.4pt;height:246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" fillcolor="#38b1b1" stroked="f">
                <v:textbox inset="3.6pt,0,3.6pt,0">
                  <w:txbxContent>
                    <w:p w14:paraId="1D09A2E7" w14:textId="77777777" w:rsidR="00C17B0C" w:rsidRPr="00A45D7A" w:rsidRDefault="00C17B0C" w:rsidP="002A094F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A45D7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Active participation is a key element of success </w:t>
                      </w:r>
                      <w:r w:rsidRPr="00BC4616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in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>Math</w:t>
                      </w:r>
                      <w:r w:rsidRPr="00BC4616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 1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 and will be included in your daily grade</w:t>
                      </w:r>
                      <w:r w:rsidRPr="00BC4616">
                        <w:rPr>
                          <w:rFonts w:ascii="A Year Without Rain" w:hAnsi="A Year Without Rain" w:cs="Arial"/>
                          <w:color w:val="263143"/>
                        </w:rPr>
                        <w:t>.</w:t>
                      </w:r>
                    </w:p>
                    <w:p w14:paraId="15BB269A" w14:textId="77777777" w:rsidR="00C17B0C" w:rsidRPr="00A45D7A" w:rsidRDefault="00C17B0C" w:rsidP="002A094F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A45D7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Many of our activities will be collaborative and will offer many chances to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>work with your peers.</w:t>
                      </w:r>
                    </w:p>
                    <w:p w14:paraId="47C49BA4" w14:textId="77777777" w:rsidR="00C17B0C" w:rsidRPr="00A45D7A" w:rsidRDefault="00C17B0C" w:rsidP="009E044A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A45D7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Providing feedback and encouragement to other students is a cornerstone in developing our class as a supportive unit.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F51BCB" wp14:editId="0538334F">
                <wp:simplePos x="0" y="0"/>
                <wp:positionH relativeFrom="page">
                  <wp:posOffset>2056765</wp:posOffset>
                </wp:positionH>
                <wp:positionV relativeFrom="page">
                  <wp:posOffset>6648450</wp:posOffset>
                </wp:positionV>
                <wp:extent cx="1610995" cy="3124200"/>
                <wp:effectExtent l="0" t="0" r="8255" b="0"/>
                <wp:wrapNone/>
                <wp:docPr id="258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3124200"/>
                        </a:xfrm>
                        <a:prstGeom prst="rect">
                          <a:avLst/>
                        </a:prstGeom>
                        <a:solidFill>
                          <a:srgbClr val="26314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EF99" w14:textId="12CB8E8E" w:rsidR="00C17B0C" w:rsidRPr="00E53D05" w:rsidRDefault="00C17B0C" w:rsidP="002A094F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</w:pPr>
                            <w:r w:rsidRPr="00E53D05"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 xml:space="preserve">Homework will be posted on </w:t>
                            </w:r>
                            <w:r w:rsidR="00A74EA6"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>the class website</w:t>
                            </w:r>
                            <w:r w:rsidRPr="00E53D05"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1B82878B" w14:textId="77777777" w:rsidR="00C17B0C" w:rsidRPr="009D6D9B" w:rsidRDefault="00C17B0C" w:rsidP="009D6D9B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</w:pPr>
                            <w:r w:rsidRPr="00E53D05"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 xml:space="preserve">Assignments are graded according to effort and completion.  </w:t>
                            </w:r>
                          </w:p>
                          <w:p w14:paraId="7996937E" w14:textId="77777777" w:rsidR="00C17B0C" w:rsidRDefault="00C17B0C" w:rsidP="009D6D9B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>If you are absent, you have the same amount of days as absent to turn in make up work</w:t>
                            </w:r>
                          </w:p>
                          <w:p w14:paraId="20A54B3A" w14:textId="77777777" w:rsidR="00C17B0C" w:rsidRPr="009D6D9B" w:rsidRDefault="00C17B0C" w:rsidP="009D6D9B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>Solutions to homework assignment will be given in class to review and correct your solutions</w:t>
                            </w:r>
                          </w:p>
                        </w:txbxContent>
                      </wps:txbx>
                      <wps:bodyPr rot="0" vert="horz" wrap="square" lIns="45720" tIns="0" rIns="4572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2" type="#_x0000_t202" style="position:absolute;margin-left:161.95pt;margin-top:523.5pt;width:126.85pt;height:246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" fillcolor="#263143" stroked="f">
                <v:textbox inset="3.6pt,0,3.6pt,0">
                  <w:txbxContent>
                    <w:p w14:paraId="29E6EF99" w14:textId="12CB8E8E" w:rsidR="00C17B0C" w:rsidRPr="00E53D05" w:rsidRDefault="00C17B0C" w:rsidP="002A094F">
                      <w:pPr>
                        <w:pStyle w:val="Default"/>
                        <w:numPr>
                          <w:ilvl w:val="0"/>
                          <w:numId w:val="6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FFFFFF" w:themeColor="background1"/>
                        </w:rPr>
                      </w:pPr>
                      <w:r w:rsidRPr="00E53D05"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 xml:space="preserve">Homework will be posted on </w:t>
                      </w:r>
                      <w:r w:rsidR="00A74EA6"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>the class website</w:t>
                      </w:r>
                      <w:r w:rsidRPr="00E53D05"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>.</w:t>
                      </w:r>
                    </w:p>
                    <w:p w14:paraId="1B82878B" w14:textId="77777777" w:rsidR="00C17B0C" w:rsidRPr="009D6D9B" w:rsidRDefault="00C17B0C" w:rsidP="009D6D9B">
                      <w:pPr>
                        <w:pStyle w:val="Default"/>
                        <w:numPr>
                          <w:ilvl w:val="0"/>
                          <w:numId w:val="6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FFFFFF" w:themeColor="background1"/>
                        </w:rPr>
                      </w:pPr>
                      <w:r w:rsidRPr="00E53D05"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 xml:space="preserve">Assignments are graded according to effort and completion.  </w:t>
                      </w:r>
                    </w:p>
                    <w:p w14:paraId="7996937E" w14:textId="77777777" w:rsidR="00C17B0C" w:rsidRDefault="00C17B0C" w:rsidP="009D6D9B">
                      <w:pPr>
                        <w:pStyle w:val="Default"/>
                        <w:numPr>
                          <w:ilvl w:val="0"/>
                          <w:numId w:val="6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FFFFFF" w:themeColor="background1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>If you are absent, you have the same amount of days as absent to turn in make up work</w:t>
                      </w:r>
                    </w:p>
                    <w:p w14:paraId="20A54B3A" w14:textId="77777777" w:rsidR="00C17B0C" w:rsidRPr="009D6D9B" w:rsidRDefault="00C17B0C" w:rsidP="009D6D9B">
                      <w:pPr>
                        <w:pStyle w:val="Default"/>
                        <w:numPr>
                          <w:ilvl w:val="0"/>
                          <w:numId w:val="6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FFFFFF" w:themeColor="background1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>Solutions to homework assignment will be given in class to review and correct your solutions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151B37" wp14:editId="3CC1EBB1">
                <wp:simplePos x="0" y="0"/>
                <wp:positionH relativeFrom="page">
                  <wp:posOffset>457200</wp:posOffset>
                </wp:positionH>
                <wp:positionV relativeFrom="page">
                  <wp:posOffset>6648450</wp:posOffset>
                </wp:positionV>
                <wp:extent cx="1600200" cy="3124200"/>
                <wp:effectExtent l="0" t="0" r="0" b="0"/>
                <wp:wrapNone/>
                <wp:docPr id="256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124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4B3C1" w14:textId="77777777" w:rsidR="00C17B0C" w:rsidRPr="00A45D7A" w:rsidRDefault="00C17B0C" w:rsidP="002A094F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Weekly quizzes will be used to measure your progress toward the learning goals in each unit.  </w:t>
                            </w:r>
                          </w:p>
                          <w:p w14:paraId="49B0C875" w14:textId="77777777" w:rsidR="00C17B0C" w:rsidRPr="00A45D7A" w:rsidRDefault="00C17B0C" w:rsidP="002A094F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Tests and projects will be given to determine how well you have mastered the concepts of each unit.</w:t>
                            </w:r>
                          </w:p>
                          <w:p w14:paraId="1E071476" w14:textId="77777777" w:rsidR="00C17B0C" w:rsidRPr="00A45D7A" w:rsidRDefault="00C17B0C" w:rsidP="002A094F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Final Exams will be given at the end of both fall and spring semesters. </w:t>
                            </w:r>
                          </w:p>
                        </w:txbxContent>
                      </wps:txbx>
                      <wps:bodyPr rot="0" vert="horz" wrap="square" lIns="45720" tIns="0" rIns="4572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98" o:spid="_x0000_s1043" type="#_x0000_t202" style="position:absolute;margin-left:36pt;margin-top:523.5pt;width:126pt;height:246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" fillcolor="#92d050" stroked="f">
                <v:textbox inset="3.6pt,0,3.6pt,0">
                  <w:txbxContent>
                    <w:p w14:paraId="3F44B3C1" w14:textId="77777777" w:rsidR="00C17B0C" w:rsidRPr="00A45D7A" w:rsidRDefault="00C17B0C" w:rsidP="002A094F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A45D7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Weekly quizzes will be used to measure your progress toward the learning goals in each unit.  </w:t>
                      </w:r>
                    </w:p>
                    <w:p w14:paraId="49B0C875" w14:textId="77777777" w:rsidR="00C17B0C" w:rsidRPr="00A45D7A" w:rsidRDefault="00C17B0C" w:rsidP="002A094F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A45D7A">
                        <w:rPr>
                          <w:rFonts w:ascii="A Year Without Rain" w:hAnsi="A Year Without Rain" w:cs="Arial"/>
                          <w:color w:val="263143"/>
                        </w:rPr>
                        <w:t>Tests and projects will be given to determine how well you have mastered the concepts of each unit.</w:t>
                      </w:r>
                    </w:p>
                    <w:p w14:paraId="1E071476" w14:textId="77777777" w:rsidR="00C17B0C" w:rsidRPr="00A45D7A" w:rsidRDefault="00C17B0C" w:rsidP="002A094F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A45D7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Final Exams will be given at the end of both fall and spring semesters.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B5C4B1" w14:textId="77777777" w:rsidR="00136E72" w:rsidRDefault="00136E72"/>
    <w:p w14:paraId="60478FB8" w14:textId="77777777" w:rsidR="00136E72" w:rsidRDefault="00136E72"/>
    <w:p w14:paraId="34616262" w14:textId="77777777" w:rsidR="00136E72" w:rsidRDefault="00136E72"/>
    <w:p w14:paraId="17080998" w14:textId="77777777" w:rsidR="00136E72" w:rsidRDefault="00136E72"/>
    <w:p w14:paraId="2A64C457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67BAF8D" wp14:editId="020AB4A7">
                <wp:simplePos x="0" y="0"/>
                <wp:positionH relativeFrom="page">
                  <wp:posOffset>5362575</wp:posOffset>
                </wp:positionH>
                <wp:positionV relativeFrom="page">
                  <wp:posOffset>7667625</wp:posOffset>
                </wp:positionV>
                <wp:extent cx="1933575" cy="2124075"/>
                <wp:effectExtent l="0" t="0" r="9525" b="9525"/>
                <wp:wrapNone/>
                <wp:docPr id="30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124075"/>
                        </a:xfrm>
                        <a:prstGeom prst="rect">
                          <a:avLst/>
                        </a:prstGeom>
                        <a:solidFill>
                          <a:srgbClr val="263143">
                            <a:alpha val="78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2C87B35" w14:textId="77777777" w:rsidR="00C17B0C" w:rsidRDefault="00C17B0C" w:rsidP="00AB053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58" o:spid="_x0000_s1044" type="#_x0000_t202" style="position:absolute;margin-left:422.25pt;margin-top:603.75pt;width:152.25pt;height:16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" fillcolor="#263143" stroked="f">
                <v:fill opacity="51143f"/>
                <v:textbox inset="0,0,0,0">
                  <w:txbxContent>
                    <w:p w14:paraId="32C87B35" w14:textId="77777777" w:rsidR="00C17B0C" w:rsidRDefault="00C17B0C" w:rsidP="00AB0530"/>
                  </w:txbxContent>
                </v:textbox>
                <w10:wrap anchorx="page" anchory="page"/>
              </v:shape>
            </w:pict>
          </mc:Fallback>
        </mc:AlternateContent>
      </w:r>
    </w:p>
    <w:p w14:paraId="76CD1951" w14:textId="4A70523C" w:rsidR="00136E72" w:rsidRDefault="00136E72"/>
    <w:p w14:paraId="35511EDB" w14:textId="520FA8FA" w:rsidR="00136E72" w:rsidRDefault="00C17B0C" w:rsidP="003469F1">
      <w:pPr>
        <w:tabs>
          <w:tab w:val="left" w:pos="9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C12B07" wp14:editId="4E4BCE08">
                <wp:simplePos x="0" y="0"/>
                <wp:positionH relativeFrom="column">
                  <wp:posOffset>5029200</wp:posOffset>
                </wp:positionH>
                <wp:positionV relativeFrom="paragraph">
                  <wp:posOffset>45085</wp:posOffset>
                </wp:positionV>
                <wp:extent cx="1848485" cy="1974850"/>
                <wp:effectExtent l="0" t="0" r="5715" b="6350"/>
                <wp:wrapNone/>
                <wp:docPr id="31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5" cy="197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EBB5B" w14:textId="77777777" w:rsidR="00C17B0C" w:rsidRDefault="00C17B0C"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421E4D3" wp14:editId="73542E84">
                                  <wp:extent cx="1543050" cy="523875"/>
                                  <wp:effectExtent l="0" t="0" r="0" b="9525"/>
                                  <wp:docPr id="266" name="il_fi" descr="http://www.hollywoodknights.com/graphics/2010events/Woodbridge-High-School-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http://www.hollywoodknights.com/graphics/2010events/Woodbridge-High-School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5232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3670D7" w14:textId="77777777" w:rsidR="00C17B0C" w:rsidRPr="00B879E9" w:rsidRDefault="00C17B0C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3A93DFB1" w14:textId="77777777" w:rsidR="00C17B0C" w:rsidRPr="007D4027" w:rsidRDefault="00C17B0C" w:rsidP="002C22C2">
                            <w:pPr>
                              <w:jc w:val="center"/>
                              <w:rPr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7D4027">
                              <w:rPr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  <w:t>“Success in math does not depend on how many</w:t>
                            </w:r>
                            <w:r w:rsidRPr="007D4027">
                              <w:rPr>
                                <w:rStyle w:val="apple-converted-space"/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  <w:t> 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  <w:t>answers you know, but by what you do when you</w:t>
                            </w:r>
                            <w:r w:rsidRPr="007D4027">
                              <w:rPr>
                                <w:rStyle w:val="apple-converted-space"/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  <w:t> 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  <w:t>don't know the answer.”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79" o:spid="_x0000_s1045" type="#_x0000_t202" style="position:absolute;margin-left:396pt;margin-top:3.55pt;width:145.55pt;height:1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" stroked="f">
                <v:textbox>
                  <w:txbxContent>
                    <w:p w14:paraId="2F0EBB5B" w14:textId="77777777" w:rsidR="00C17B0C" w:rsidRDefault="00C17B0C"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421E4D3" wp14:editId="73542E84">
                            <wp:extent cx="1543050" cy="523875"/>
                            <wp:effectExtent l="0" t="0" r="0" b="9525"/>
                            <wp:docPr id="266" name="il_fi" descr="http://www.hollywoodknights.com/graphics/2010events/Woodbridge-High-School-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http://www.hollywoodknights.com/graphics/2010events/Woodbridge-High-School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5232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3670D7" w14:textId="77777777" w:rsidR="00C17B0C" w:rsidRPr="00B879E9" w:rsidRDefault="00C17B0C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3A93DFB1" w14:textId="77777777" w:rsidR="00C17B0C" w:rsidRPr="007D4027" w:rsidRDefault="00C17B0C" w:rsidP="002C22C2">
                      <w:pPr>
                        <w:jc w:val="center"/>
                        <w:rPr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</w:pPr>
                      <w:r w:rsidRPr="007D4027">
                        <w:rPr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  <w:t>“Success in math does not depend on how many</w:t>
                      </w:r>
                      <w:r w:rsidRPr="007D4027">
                        <w:rPr>
                          <w:rStyle w:val="apple-converted-space"/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  <w:t> </w:t>
                      </w:r>
                      <w:r w:rsidRPr="007D4027">
                        <w:rPr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  <w:t>answers you know, but by what you do when you</w:t>
                      </w:r>
                      <w:r w:rsidRPr="007D4027">
                        <w:rPr>
                          <w:rStyle w:val="apple-converted-space"/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  <w:t> </w:t>
                      </w:r>
                      <w:r w:rsidRPr="007D4027">
                        <w:rPr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  <w:t>don't know the answer.”</w:t>
                      </w:r>
                    </w:p>
                  </w:txbxContent>
                </v:textbox>
              </v:shape>
            </w:pict>
          </mc:Fallback>
        </mc:AlternateContent>
      </w:r>
      <w:r w:rsidR="003469F1">
        <w:tab/>
      </w:r>
    </w:p>
    <w:p w14:paraId="041976BA" w14:textId="77777777" w:rsidR="00136E72" w:rsidRDefault="00136E72"/>
    <w:p w14:paraId="5FEC75C4" w14:textId="77777777" w:rsidR="00136E72" w:rsidRDefault="00136E72"/>
    <w:p w14:paraId="0D6EC2E3" w14:textId="77777777" w:rsidR="00136E72" w:rsidRDefault="00136E72" w:rsidP="002433E7">
      <w:pPr>
        <w:pStyle w:val="QuoteText"/>
      </w:pPr>
    </w:p>
    <w:p w14:paraId="6D373A68" w14:textId="77777777" w:rsidR="00136E72" w:rsidRDefault="00136E72"/>
    <w:p w14:paraId="7AC88D9B" w14:textId="77777777" w:rsidR="00136E72" w:rsidRDefault="00136E72"/>
    <w:p w14:paraId="7AED6DD0" w14:textId="77777777" w:rsidR="00136E72" w:rsidRDefault="00136E72"/>
    <w:p w14:paraId="019AC42B" w14:textId="77777777" w:rsidR="00136E72" w:rsidRDefault="00136E72"/>
    <w:p w14:paraId="296465FC" w14:textId="77777777" w:rsidR="00136E72" w:rsidRDefault="00136E72"/>
    <w:p w14:paraId="0BA94F84" w14:textId="77777777" w:rsidR="00136E72" w:rsidRDefault="00ED08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A0C532" wp14:editId="33B9F55E">
                <wp:simplePos x="0" y="0"/>
                <wp:positionH relativeFrom="column">
                  <wp:posOffset>5438140</wp:posOffset>
                </wp:positionH>
                <wp:positionV relativeFrom="paragraph">
                  <wp:posOffset>153670</wp:posOffset>
                </wp:positionV>
                <wp:extent cx="1029970" cy="31940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7B479" w14:textId="77777777" w:rsidR="00C17B0C" w:rsidRPr="0062149E" w:rsidRDefault="00C17B0C">
                            <w:pPr>
                              <w:rPr>
                                <w:rFonts w:ascii="Digs My Hart" w:hAnsi="Digs My Hart"/>
                                <w:color w:val="FBC513"/>
                                <w:sz w:val="30"/>
                                <w:szCs w:val="30"/>
                              </w:rPr>
                            </w:pPr>
                            <w:r w:rsidRPr="0062149E">
                              <w:rPr>
                                <w:rFonts w:ascii="Digs My Hart" w:hAnsi="Digs My Hart"/>
                                <w:color w:val="FFFFFF" w:themeColor="background1"/>
                                <w:sz w:val="30"/>
                                <w:szCs w:val="30"/>
                              </w:rPr>
                              <w:t>Note</w:t>
                            </w:r>
                            <w:proofErr w:type="gramStart"/>
                            <w:r w:rsidRPr="0062149E">
                              <w:rPr>
                                <w:rFonts w:ascii="Times New Roman" w:hAnsi="Times New Roman"/>
                                <w:color w:val="FFFFFF" w:themeColor="background1"/>
                                <w:sz w:val="30"/>
                                <w:szCs w:val="30"/>
                              </w:rPr>
                              <w:t>:</w:t>
                            </w:r>
                            <w:r w:rsidRPr="0062149E">
                              <w:rPr>
                                <w:rFonts w:ascii="Digs My Hart" w:hAnsi="Digs My Hart"/>
                                <w:color w:val="FBC513"/>
                                <w:sz w:val="30"/>
                                <w:szCs w:val="30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" o:spid="_x0000_s1046" type="#_x0000_t202" style="position:absolute;margin-left:428.2pt;margin-top:12.1pt;width:81.1pt;height:25.15pt;z-index:251752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" filled="f" stroked="f">
                <v:textbox style="mso-fit-shape-to-text:t">
                  <w:txbxContent>
                    <w:p w14:paraId="5AC7B479" w14:textId="77777777" w:rsidR="00C17B0C" w:rsidRPr="0062149E" w:rsidRDefault="00C17B0C">
                      <w:pPr>
                        <w:rPr>
                          <w:rFonts w:ascii="Digs My Hart" w:hAnsi="Digs My Hart"/>
                          <w:color w:val="FBC513"/>
                          <w:sz w:val="30"/>
                          <w:szCs w:val="30"/>
                        </w:rPr>
                      </w:pPr>
                      <w:r w:rsidRPr="0062149E">
                        <w:rPr>
                          <w:rFonts w:ascii="Digs My Hart" w:hAnsi="Digs My Hart"/>
                          <w:color w:val="FFFFFF" w:themeColor="background1"/>
                          <w:sz w:val="30"/>
                          <w:szCs w:val="30"/>
                        </w:rPr>
                        <w:t>Note</w:t>
                      </w:r>
                      <w:proofErr w:type="gramStart"/>
                      <w:r w:rsidRPr="0062149E">
                        <w:rPr>
                          <w:rFonts w:ascii="Times New Roman" w:hAnsi="Times New Roman"/>
                          <w:color w:val="FFFFFF" w:themeColor="background1"/>
                          <w:sz w:val="30"/>
                          <w:szCs w:val="30"/>
                        </w:rPr>
                        <w:t>:</w:t>
                      </w:r>
                      <w:r w:rsidRPr="0062149E">
                        <w:rPr>
                          <w:rFonts w:ascii="Digs My Hart" w:hAnsi="Digs My Hart"/>
                          <w:color w:val="FBC513"/>
                          <w:sz w:val="30"/>
                          <w:szCs w:val="30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06E7B3" wp14:editId="23F37B9F">
                <wp:simplePos x="0" y="0"/>
                <wp:positionH relativeFrom="column">
                  <wp:posOffset>5427345</wp:posOffset>
                </wp:positionH>
                <wp:positionV relativeFrom="paragraph">
                  <wp:posOffset>-26035</wp:posOffset>
                </wp:positionV>
                <wp:extent cx="731520" cy="731520"/>
                <wp:effectExtent l="0" t="0" r="11430" b="11430"/>
                <wp:wrapNone/>
                <wp:docPr id="281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DC004B"/>
                        </a:solidFill>
                        <a:ln>
                          <a:solidFill>
                            <a:srgbClr val="DC00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id="Oval 281" o:spid="_x0000_s1026" style="position:absolute;margin-left:427.35pt;margin-top:-2.05pt;width:57.6pt;height:57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" fillcolor="#dc004b" strokecolor="#dc004b" strokeweight="2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DA4214" wp14:editId="2625CD0A">
                <wp:simplePos x="0" y="0"/>
                <wp:positionH relativeFrom="column">
                  <wp:posOffset>5372100</wp:posOffset>
                </wp:positionH>
                <wp:positionV relativeFrom="paragraph">
                  <wp:posOffset>-76200</wp:posOffset>
                </wp:positionV>
                <wp:extent cx="1591945" cy="3152775"/>
                <wp:effectExtent l="0" t="0" r="8255" b="9525"/>
                <wp:wrapNone/>
                <wp:docPr id="2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C00C3" w14:textId="77777777" w:rsidR="00C17B0C" w:rsidRDefault="00C17B0C" w:rsidP="00947778">
                            <w:pPr>
                              <w:tabs>
                                <w:tab w:val="left" w:pos="1260"/>
                              </w:tabs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ab/>
                            </w: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If you</w:t>
                            </w:r>
                          </w:p>
                          <w:p w14:paraId="25A5FBE7" w14:textId="77777777" w:rsidR="00C17B0C" w:rsidRDefault="00C17B0C" w:rsidP="00947778">
                            <w:pPr>
                              <w:tabs>
                                <w:tab w:val="left" w:pos="1260"/>
                              </w:tabs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ab/>
                            </w:r>
                            <w:proofErr w:type="gramStart"/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choose</w:t>
                            </w:r>
                            <w:proofErr w:type="gramEnd"/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 xml:space="preserve"> to</w:t>
                            </w:r>
                          </w:p>
                          <w:p w14:paraId="6BBD9632" w14:textId="77777777" w:rsidR="00C17B0C" w:rsidRDefault="00C17B0C" w:rsidP="00947778">
                            <w:pPr>
                              <w:tabs>
                                <w:tab w:val="left" w:pos="1260"/>
                              </w:tabs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ab/>
                            </w:r>
                            <w:proofErr w:type="gramStart"/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disregard</w:t>
                            </w:r>
                            <w:proofErr w:type="gramEnd"/>
                          </w:p>
                          <w:p w14:paraId="6337EEBA" w14:textId="77777777" w:rsidR="00C17B0C" w:rsidRPr="00B21591" w:rsidRDefault="00C17B0C" w:rsidP="00947778">
                            <w:pPr>
                              <w:tabs>
                                <w:tab w:val="left" w:pos="1260"/>
                              </w:tabs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ab/>
                            </w:r>
                            <w:proofErr w:type="gramStart"/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any</w:t>
                            </w:r>
                            <w:proofErr w:type="gramEnd"/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 xml:space="preserve"> of the</w:t>
                            </w:r>
                            <w:r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se</w:t>
                            </w: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 xml:space="preserve"> expectations, your actions will result in one or more of the following:</w:t>
                            </w:r>
                          </w:p>
                          <w:p w14:paraId="73CE4B6E" w14:textId="77777777" w:rsidR="00C17B0C" w:rsidRPr="00B21591" w:rsidRDefault="00C17B0C" w:rsidP="00B21591">
                            <w:pPr>
                              <w:rPr>
                                <w:rFonts w:ascii="A Year Without Rain" w:hAnsi="A Year Without Rain" w:cs="Arial"/>
                                <w:color w:val="DC004B"/>
                                <w:sz w:val="12"/>
                                <w:szCs w:val="12"/>
                              </w:rPr>
                            </w:pPr>
                          </w:p>
                          <w:p w14:paraId="4C30B073" w14:textId="77777777" w:rsidR="00C17B0C" w:rsidRPr="00B21591" w:rsidRDefault="00C17B0C" w:rsidP="00B2159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Verbal warning</w:t>
                            </w:r>
                          </w:p>
                          <w:p w14:paraId="02EDFE6D" w14:textId="77777777" w:rsidR="00C17B0C" w:rsidRPr="00B21591" w:rsidRDefault="00C17B0C" w:rsidP="00B2159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Teacher conference</w:t>
                            </w:r>
                          </w:p>
                          <w:p w14:paraId="7F465C7B" w14:textId="77777777" w:rsidR="00C17B0C" w:rsidRPr="00B21591" w:rsidRDefault="00C17B0C" w:rsidP="00B2159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Detention</w:t>
                            </w:r>
                          </w:p>
                          <w:p w14:paraId="4956E66D" w14:textId="77777777" w:rsidR="00C17B0C" w:rsidRPr="00B21591" w:rsidRDefault="00C17B0C" w:rsidP="00B2159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Parent contact</w:t>
                            </w:r>
                          </w:p>
                          <w:p w14:paraId="25D2CB3A" w14:textId="77777777" w:rsidR="00C17B0C" w:rsidRPr="00B21591" w:rsidRDefault="00C17B0C" w:rsidP="00B2159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Administrative Referral</w:t>
                            </w:r>
                          </w:p>
                          <w:p w14:paraId="22CB2B91" w14:textId="77777777" w:rsidR="00C17B0C" w:rsidRPr="00B21591" w:rsidRDefault="00C17B0C" w:rsidP="00B21591">
                            <w:pPr>
                              <w:pStyle w:val="ListParagraph"/>
                              <w:rPr>
                                <w:rFonts w:ascii="Tekton Pro" w:hAnsi="Tekton Pro" w:cs="Arial"/>
                                <w:color w:val="DC004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97" o:spid="_x0000_s1047" type="#_x0000_t202" style="position:absolute;margin-left:423pt;margin-top:-5.95pt;width:125.35pt;height:24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" stroked="f">
                <v:textbox>
                  <w:txbxContent>
                    <w:p w14:paraId="14AC00C3" w14:textId="77777777" w:rsidR="00C17B0C" w:rsidRDefault="00C17B0C" w:rsidP="00947778">
                      <w:pPr>
                        <w:tabs>
                          <w:tab w:val="left" w:pos="1260"/>
                        </w:tabs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DC004B"/>
                        </w:rPr>
                        <w:tab/>
                      </w: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If you</w:t>
                      </w:r>
                    </w:p>
                    <w:p w14:paraId="25A5FBE7" w14:textId="77777777" w:rsidR="00C17B0C" w:rsidRDefault="00C17B0C" w:rsidP="00947778">
                      <w:pPr>
                        <w:tabs>
                          <w:tab w:val="left" w:pos="1260"/>
                        </w:tabs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DC004B"/>
                        </w:rPr>
                        <w:tab/>
                      </w:r>
                      <w:proofErr w:type="gramStart"/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choose</w:t>
                      </w:r>
                      <w:proofErr w:type="gramEnd"/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 xml:space="preserve"> to</w:t>
                      </w:r>
                    </w:p>
                    <w:p w14:paraId="6BBD9632" w14:textId="77777777" w:rsidR="00C17B0C" w:rsidRDefault="00C17B0C" w:rsidP="00947778">
                      <w:pPr>
                        <w:tabs>
                          <w:tab w:val="left" w:pos="1260"/>
                        </w:tabs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DC004B"/>
                        </w:rPr>
                        <w:tab/>
                      </w:r>
                      <w:proofErr w:type="gramStart"/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disregard</w:t>
                      </w:r>
                      <w:proofErr w:type="gramEnd"/>
                    </w:p>
                    <w:p w14:paraId="6337EEBA" w14:textId="77777777" w:rsidR="00C17B0C" w:rsidRPr="00B21591" w:rsidRDefault="00C17B0C" w:rsidP="00947778">
                      <w:pPr>
                        <w:tabs>
                          <w:tab w:val="left" w:pos="1260"/>
                        </w:tabs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DC004B"/>
                        </w:rPr>
                        <w:tab/>
                      </w:r>
                      <w:proofErr w:type="gramStart"/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any</w:t>
                      </w:r>
                      <w:proofErr w:type="gramEnd"/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 xml:space="preserve"> of the</w:t>
                      </w:r>
                      <w:r>
                        <w:rPr>
                          <w:rFonts w:ascii="A Year Without Rain" w:hAnsi="A Year Without Rain" w:cs="Arial"/>
                          <w:color w:val="DC004B"/>
                        </w:rPr>
                        <w:t>se</w:t>
                      </w: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 xml:space="preserve"> expectations, your actions will result in one or more of the following:</w:t>
                      </w:r>
                    </w:p>
                    <w:p w14:paraId="73CE4B6E" w14:textId="77777777" w:rsidR="00C17B0C" w:rsidRPr="00B21591" w:rsidRDefault="00C17B0C" w:rsidP="00B21591">
                      <w:pPr>
                        <w:rPr>
                          <w:rFonts w:ascii="A Year Without Rain" w:hAnsi="A Year Without Rain" w:cs="Arial"/>
                          <w:color w:val="DC004B"/>
                          <w:sz w:val="12"/>
                          <w:szCs w:val="12"/>
                        </w:rPr>
                      </w:pPr>
                    </w:p>
                    <w:p w14:paraId="4C30B073" w14:textId="77777777" w:rsidR="00C17B0C" w:rsidRPr="00B21591" w:rsidRDefault="00C17B0C" w:rsidP="00B2159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Verbal warning</w:t>
                      </w:r>
                    </w:p>
                    <w:p w14:paraId="02EDFE6D" w14:textId="77777777" w:rsidR="00C17B0C" w:rsidRPr="00B21591" w:rsidRDefault="00C17B0C" w:rsidP="00B2159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Teacher conference</w:t>
                      </w:r>
                    </w:p>
                    <w:p w14:paraId="7F465C7B" w14:textId="77777777" w:rsidR="00C17B0C" w:rsidRPr="00B21591" w:rsidRDefault="00C17B0C" w:rsidP="00B2159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Detention</w:t>
                      </w:r>
                    </w:p>
                    <w:p w14:paraId="4956E66D" w14:textId="77777777" w:rsidR="00C17B0C" w:rsidRPr="00B21591" w:rsidRDefault="00C17B0C" w:rsidP="00B2159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Parent contact</w:t>
                      </w:r>
                    </w:p>
                    <w:p w14:paraId="25D2CB3A" w14:textId="77777777" w:rsidR="00C17B0C" w:rsidRPr="00B21591" w:rsidRDefault="00C17B0C" w:rsidP="00B2159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Administrative Referral</w:t>
                      </w:r>
                    </w:p>
                    <w:p w14:paraId="22CB2B91" w14:textId="77777777" w:rsidR="00C17B0C" w:rsidRPr="00B21591" w:rsidRDefault="00C17B0C" w:rsidP="00B21591">
                      <w:pPr>
                        <w:pStyle w:val="ListParagraph"/>
                        <w:rPr>
                          <w:rFonts w:ascii="Tekton Pro" w:hAnsi="Tekton Pro" w:cs="Arial"/>
                          <w:color w:val="DC004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337AEF5" wp14:editId="5A3FBAEE">
                <wp:simplePos x="0" y="0"/>
                <wp:positionH relativeFrom="page">
                  <wp:posOffset>5753100</wp:posOffset>
                </wp:positionH>
                <wp:positionV relativeFrom="page">
                  <wp:posOffset>285750</wp:posOffset>
                </wp:positionV>
                <wp:extent cx="1737360" cy="3337560"/>
                <wp:effectExtent l="0" t="0" r="0" b="0"/>
                <wp:wrapNone/>
                <wp:docPr id="26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337560"/>
                        </a:xfrm>
                        <a:prstGeom prst="rect">
                          <a:avLst/>
                        </a:prstGeom>
                        <a:solidFill>
                          <a:srgbClr val="263143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9741418" w14:textId="77777777" w:rsidR="00C17B0C" w:rsidRDefault="00C17B0C" w:rsidP="00B21591"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33" o:spid="_x0000_s1048" type="#_x0000_t202" style="position:absolute;margin-left:453pt;margin-top:22.5pt;width:136.8pt;height:262.8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" fillcolor="#263143" stroked="f">
                <v:textbox inset="0,0,0,0">
                  <w:txbxContent>
                    <w:p w14:paraId="79741418" w14:textId="77777777" w:rsidR="00C17B0C" w:rsidRDefault="00C17B0C" w:rsidP="00B21591">
                      <w: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F312B4" wp14:editId="5D215FDA">
                <wp:simplePos x="0" y="0"/>
                <wp:positionH relativeFrom="page">
                  <wp:posOffset>371475</wp:posOffset>
                </wp:positionH>
                <wp:positionV relativeFrom="page">
                  <wp:posOffset>285750</wp:posOffset>
                </wp:positionV>
                <wp:extent cx="3390900" cy="312420"/>
                <wp:effectExtent l="0" t="0" r="0" b="11430"/>
                <wp:wrapNone/>
                <wp:docPr id="28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3AC8D" w14:textId="77777777" w:rsidR="00C17B0C" w:rsidRPr="009D6D9B" w:rsidRDefault="00C17B0C" w:rsidP="00B21591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4"/>
                                <w:szCs w:val="34"/>
                              </w:rPr>
                            </w:pPr>
                            <w:r w:rsidRPr="009D6D9B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4"/>
                                <w:szCs w:val="34"/>
                              </w:rPr>
                              <w:t>Class Rules &amp; Expectations</w:t>
                            </w:r>
                          </w:p>
                          <w:p w14:paraId="396F848D" w14:textId="77777777" w:rsidR="00C17B0C" w:rsidRDefault="00C17B0C" w:rsidP="00B21591">
                            <w:pPr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89" o:spid="_x0000_s1049" type="#_x0000_t202" style="position:absolute;margin-left:29.25pt;margin-top:22.5pt;width:267pt;height:24.6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" filled="f" stroked="f">
                <v:textbox inset="0,0,0,0">
                  <w:txbxContent>
                    <w:p w14:paraId="6033AC8D" w14:textId="77777777" w:rsidR="00C17B0C" w:rsidRPr="009D6D9B" w:rsidRDefault="00C17B0C" w:rsidP="00B21591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DC004B"/>
                          <w:sz w:val="34"/>
                          <w:szCs w:val="34"/>
                        </w:rPr>
                      </w:pPr>
                      <w:r w:rsidRPr="009D6D9B">
                        <w:rPr>
                          <w:rFonts w:ascii="Digs My Hart" w:hAnsi="Digs My Hart"/>
                          <w:b w:val="0"/>
                          <w:color w:val="DC004B"/>
                          <w:sz w:val="34"/>
                          <w:szCs w:val="34"/>
                        </w:rPr>
                        <w:t>Class Rules &amp; Expectations</w:t>
                      </w:r>
                    </w:p>
                    <w:p w14:paraId="396F848D" w14:textId="77777777" w:rsidR="00C17B0C" w:rsidRDefault="00C17B0C" w:rsidP="00B21591">
                      <w:pPr>
                        <w:rPr>
                          <w:color w:val="3366F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95C2732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670D94" wp14:editId="6080C95F">
                <wp:simplePos x="0" y="0"/>
                <wp:positionH relativeFrom="page">
                  <wp:posOffset>326390</wp:posOffset>
                </wp:positionH>
                <wp:positionV relativeFrom="page">
                  <wp:posOffset>659130</wp:posOffset>
                </wp:positionV>
                <wp:extent cx="5093335" cy="560070"/>
                <wp:effectExtent l="0" t="0" r="12065" b="11430"/>
                <wp:wrapNone/>
                <wp:docPr id="29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33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24CC1" w14:textId="77777777" w:rsidR="00C17B0C" w:rsidRPr="00636D3A" w:rsidRDefault="00C17B0C" w:rsidP="00B21591">
                            <w:pPr>
                              <w:pStyle w:val="Default"/>
                              <w:spacing w:after="12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636D3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So we can create a positive learning experience for each student, it is essential for us to discuss the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4 P’s that everyone</w:t>
                            </w:r>
                            <w:r w:rsidRPr="00636D3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 will uphold: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90" o:spid="_x0000_s1050" type="#_x0000_t202" style="position:absolute;margin-left:25.7pt;margin-top:51.9pt;width:401.05pt;height:44.1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" filled="f" stroked="f">
                <v:textbox inset="0,0,0,0">
                  <w:txbxContent>
                    <w:p w14:paraId="67B24CC1" w14:textId="77777777" w:rsidR="00C17B0C" w:rsidRPr="00636D3A" w:rsidRDefault="00C17B0C" w:rsidP="00B21591">
                      <w:pPr>
                        <w:pStyle w:val="Default"/>
                        <w:spacing w:after="12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636D3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So we can create a positive learning experience for each student, it is essential for us to discuss the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>4 P’s that everyone</w:t>
                      </w:r>
                      <w:r w:rsidRPr="00636D3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 will uphold: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58A01C" w14:textId="77777777" w:rsidR="00136E72" w:rsidRDefault="00136E72"/>
    <w:p w14:paraId="66034CD4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BA1CD9" wp14:editId="49F19AC8">
                <wp:simplePos x="0" y="0"/>
                <wp:positionH relativeFrom="column">
                  <wp:posOffset>4006850</wp:posOffset>
                </wp:positionH>
                <wp:positionV relativeFrom="paragraph">
                  <wp:posOffset>149225</wp:posOffset>
                </wp:positionV>
                <wp:extent cx="1156335" cy="309245"/>
                <wp:effectExtent l="0" t="0" r="0" b="0"/>
                <wp:wrapNone/>
                <wp:docPr id="2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3612D" w14:textId="77777777" w:rsidR="00C17B0C" w:rsidRPr="00226A20" w:rsidRDefault="00C17B0C" w:rsidP="00226A2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226A20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Productive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61" o:spid="_x0000_s1051" type="#_x0000_t202" style="position:absolute;margin-left:315.5pt;margin-top:11.75pt;width:91.05pt;height:24.35pt;z-index:251766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" filled="f" stroked="f">
                <v:textbox style="mso-fit-shape-to-text:t">
                  <w:txbxContent>
                    <w:p w14:paraId="7053612D" w14:textId="77777777" w:rsidR="00C17B0C" w:rsidRPr="00226A20" w:rsidRDefault="00C17B0C" w:rsidP="00226A20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226A20">
                        <w:rPr>
                          <w:b/>
                          <w:color w:val="FFFFFF" w:themeColor="background1"/>
                          <w:sz w:val="28"/>
                        </w:rPr>
                        <w:t>Productive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CBBE5A" wp14:editId="2752586A">
                <wp:simplePos x="0" y="0"/>
                <wp:positionH relativeFrom="column">
                  <wp:posOffset>3953510</wp:posOffset>
                </wp:positionH>
                <wp:positionV relativeFrom="paragraph">
                  <wp:posOffset>122555</wp:posOffset>
                </wp:positionV>
                <wp:extent cx="1270000" cy="393065"/>
                <wp:effectExtent l="635" t="0" r="0" b="0"/>
                <wp:wrapNone/>
                <wp:docPr id="2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393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60" o:spid="_x0000_s1026" style="position:absolute;margin-left:311.3pt;margin-top:9.65pt;width:100pt;height:30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" fillcolor="#243f60 [1604]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D16AC8F" wp14:editId="09E69975">
                <wp:simplePos x="0" y="0"/>
                <wp:positionH relativeFrom="column">
                  <wp:posOffset>-85725</wp:posOffset>
                </wp:positionH>
                <wp:positionV relativeFrom="paragraph">
                  <wp:posOffset>122555</wp:posOffset>
                </wp:positionV>
                <wp:extent cx="3952875" cy="393065"/>
                <wp:effectExtent l="0" t="0" r="9525" b="6985"/>
                <wp:wrapNone/>
                <wp:docPr id="284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2875" cy="393065"/>
                          <a:chOff x="670" y="9714"/>
                          <a:chExt cx="7841" cy="619"/>
                        </a:xfrm>
                      </wpg:grpSpPr>
                      <wps:wsp>
                        <wps:cNvPr id="285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70" y="9714"/>
                            <a:ext cx="2520" cy="619"/>
                          </a:xfrm>
                          <a:prstGeom prst="rect">
                            <a:avLst/>
                          </a:prstGeom>
                          <a:solidFill>
                            <a:srgbClr val="38B1B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9C4C2" w14:textId="77777777" w:rsidR="00C17B0C" w:rsidRPr="00226A20" w:rsidRDefault="00C17B0C" w:rsidP="002A6A73">
                              <w:pPr>
                                <w:pStyle w:val="ArticleHead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26A20">
                                <w:rPr>
                                  <w:color w:val="FFFFFF" w:themeColor="background1"/>
                                </w:rPr>
                                <w:t>Prompt</w:t>
                              </w:r>
                            </w:p>
                            <w:p w14:paraId="54DE379E" w14:textId="77777777" w:rsidR="00C17B0C" w:rsidRPr="00947778" w:rsidRDefault="00C17B0C" w:rsidP="00947778">
                              <w:pPr>
                                <w:pStyle w:val="ArticleHeading"/>
                                <w:jc w:val="center"/>
                                <w:rPr>
                                  <w:rFonts w:ascii="Digs My Hart" w:hAnsi="Digs My Hart"/>
                                  <w:b w:val="0"/>
                                  <w:color w:val="FFFFFF" w:themeColor="background1"/>
                                </w:rPr>
                              </w:pPr>
                            </w:p>
                            <w:p w14:paraId="6C088D06" w14:textId="77777777" w:rsidR="00C17B0C" w:rsidRDefault="00C17B0C" w:rsidP="00947778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3316" y="9714"/>
                            <a:ext cx="2520" cy="619"/>
                          </a:xfrm>
                          <a:prstGeom prst="rect">
                            <a:avLst/>
                          </a:prstGeom>
                          <a:solidFill>
                            <a:srgbClr val="DC004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8682C" w14:textId="77777777" w:rsidR="00C17B0C" w:rsidRPr="00226A20" w:rsidRDefault="00C17B0C" w:rsidP="002A6A73">
                              <w:pPr>
                                <w:pStyle w:val="ArticleHead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26A20">
                                <w:rPr>
                                  <w:color w:val="FFFFFF" w:themeColor="background1"/>
                                </w:rPr>
                                <w:t>Prepared</w:t>
                              </w:r>
                            </w:p>
                            <w:p w14:paraId="27514BBC" w14:textId="77777777" w:rsidR="00C17B0C" w:rsidRDefault="00C17B0C" w:rsidP="00947778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5962" y="9714"/>
                            <a:ext cx="2549" cy="6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59669" w14:textId="77777777" w:rsidR="00C17B0C" w:rsidRPr="00226A20" w:rsidRDefault="00C17B0C" w:rsidP="00947778">
                              <w:pPr>
                                <w:pStyle w:val="ArticleHeading"/>
                                <w:jc w:val="center"/>
                                <w:rPr>
                                  <w:rFonts w:ascii="Digs My Hart" w:hAnsi="Digs My Hart"/>
                                  <w:b w:val="0"/>
                                  <w:color w:val="FFFFFF" w:themeColor="background1"/>
                                </w:rPr>
                              </w:pPr>
                              <w:r w:rsidRPr="00226A20">
                                <w:rPr>
                                  <w:color w:val="FFFFFF" w:themeColor="background1"/>
                                </w:rPr>
                                <w:t>Polite</w:t>
                              </w:r>
                            </w:p>
                            <w:p w14:paraId="3118152F" w14:textId="77777777" w:rsidR="00C17B0C" w:rsidRPr="00A45D7A" w:rsidRDefault="00C17B0C" w:rsidP="00947778">
                              <w:pPr>
                                <w:jc w:val="center"/>
                                <w:rPr>
                                  <w:color w:val="26314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_x0000_s1052" style="position:absolute;margin-left:-6.7pt;margin-top:9.65pt;width:311.25pt;height:30.95pt;z-index:251755520" coordorigin="670,9714" coordsize="7841,6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">
                <v:shape id="Text Box 284" o:spid="_x0000_s1053" type="#_x0000_t202" style="position:absolute;left:670;top:9714;width:2520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6geGxAAA&#10;ANwAAAAPAAAAZHJzL2Rvd25yZXYueG1sRI9Ba8JAFITvBf/D8gRvdWNAkdRVWkGU0kDV9v6SfU3S&#10;Zt+G3TXGf98tFDwOM/MNs9oMphU9Od9YVjCbJiCIS6sbrhR8nHePSxA+IGtsLZOCG3nYrEcPK8y0&#10;vfKR+lOoRISwz1BBHUKXSenLmgz6qe2Io/dlncEQpaukdniNcNPKNEkW0mDDcaHGjrY1lT+ni1GQ&#10;03fu9sV7/un7eborXql4eyGlJuPh+QlEoCHcw//tg1aQLufwdyYeAb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eoHhsQAAADcAAAADwAAAAAAAAAAAAAAAACXAgAAZHJzL2Rv&#10;d25yZXYueG1sUEsFBgAAAAAEAAQA9QAAAIgDAAAAAA==&#10;" fillcolor="#38b1b1" stroked="f">
                  <v:textbox inset="0,0,0,0">
                    <w:txbxContent>
                      <w:p w14:paraId="7E59C4C2" w14:textId="77777777" w:rsidR="00C17B0C" w:rsidRPr="00226A20" w:rsidRDefault="00C17B0C" w:rsidP="002A6A73">
                        <w:pPr>
                          <w:pStyle w:val="ArticleHeading"/>
                          <w:jc w:val="center"/>
                          <w:rPr>
                            <w:color w:val="FFFFFF" w:themeColor="background1"/>
                          </w:rPr>
                        </w:pPr>
                        <w:r w:rsidRPr="00226A20">
                          <w:rPr>
                            <w:color w:val="FFFFFF" w:themeColor="background1"/>
                          </w:rPr>
                          <w:t>Prompt</w:t>
                        </w:r>
                      </w:p>
                      <w:p w14:paraId="54DE379E" w14:textId="77777777" w:rsidR="00C17B0C" w:rsidRPr="00947778" w:rsidRDefault="00C17B0C" w:rsidP="00947778">
                        <w:pPr>
                          <w:pStyle w:val="ArticleHeading"/>
                          <w:jc w:val="center"/>
                          <w:rPr>
                            <w:rFonts w:ascii="Digs My Hart" w:hAnsi="Digs My Hart"/>
                            <w:b w:val="0"/>
                            <w:color w:val="FFFFFF" w:themeColor="background1"/>
                          </w:rPr>
                        </w:pPr>
                      </w:p>
                      <w:p w14:paraId="6C088D06" w14:textId="77777777" w:rsidR="00C17B0C" w:rsidRDefault="00C17B0C" w:rsidP="00947778">
                        <w:pPr>
                          <w:jc w:val="center"/>
                          <w:rPr>
                            <w:color w:val="3366FF"/>
                          </w:rPr>
                        </w:pPr>
                      </w:p>
                    </w:txbxContent>
                  </v:textbox>
                </v:shape>
                <v:shape id="Text Box 286" o:spid="_x0000_s1054" type="#_x0000_t202" style="position:absolute;left:3316;top:9714;width:2520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xhi3xQAA&#10;ANwAAAAPAAAAZHJzL2Rvd25yZXYueG1sRI9bawIxFITfBf9DOELfNNGCl61RpMVS9MlL6ethc7q7&#10;ujnZblLd/fdGEHwcZuYbZr5sbCkuVPvCsYbhQIEgTp0pONNwPKz7UxA+IBssHZOGljwsF93OHBPj&#10;rryjyz5kIkLYJ6ghD6FKpPRpThb9wFXE0ft1tcUQZZ1JU+M1wm0pR0qNpcWC40KOFb3nlJ73/1bD&#10;32qstpltZ+ef74/DadO+rtUna/3Sa1ZvIAI14Rl+tL+MhtF0Avcz8QjIx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/GGLfFAAAA3AAAAA8AAAAAAAAAAAAAAAAAlwIAAGRycy9k&#10;b3ducmV2LnhtbFBLBQYAAAAABAAEAPUAAACJAwAAAAA=&#10;" fillcolor="#dc004b" stroked="f">
                  <v:textbox inset="0,0,0,0">
                    <w:txbxContent>
                      <w:p w14:paraId="54C8682C" w14:textId="77777777" w:rsidR="00C17B0C" w:rsidRPr="00226A20" w:rsidRDefault="00C17B0C" w:rsidP="002A6A73">
                        <w:pPr>
                          <w:pStyle w:val="ArticleHeading"/>
                          <w:jc w:val="center"/>
                          <w:rPr>
                            <w:color w:val="FFFFFF" w:themeColor="background1"/>
                          </w:rPr>
                        </w:pPr>
                        <w:r w:rsidRPr="00226A20">
                          <w:rPr>
                            <w:color w:val="FFFFFF" w:themeColor="background1"/>
                          </w:rPr>
                          <w:t>Prepared</w:t>
                        </w:r>
                      </w:p>
                      <w:p w14:paraId="27514BBC" w14:textId="77777777" w:rsidR="00C17B0C" w:rsidRDefault="00C17B0C" w:rsidP="00947778">
                        <w:pPr>
                          <w:jc w:val="center"/>
                          <w:rPr>
                            <w:color w:val="3366FF"/>
                          </w:rPr>
                        </w:pPr>
                      </w:p>
                    </w:txbxContent>
                  </v:textbox>
                </v:shape>
                <v:shape id="Text Box 288" o:spid="_x0000_s1055" type="#_x0000_t202" style="position:absolute;left:5962;top:9714;width:2549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N0f6wAAA&#10;ANwAAAAPAAAAZHJzL2Rvd25yZXYueG1sRE/LasJAFN0X/IfhCt3VSaWEGB2lvqCrSmK7v2Suk2Dm&#10;TsiMMf59Z1FweTjv1Wa0rRio941jBe+zBARx5XTDRsHP+fiWgfABWWPrmBQ8yMNmPXlZYa7dnQsa&#10;ymBEDGGfo4I6hC6X0lc1WfQz1xFH7uJ6iyHC3kjd4z2G21bOkySVFhuODTV2tKupupY3q+Bgfj8W&#10;hrpvd9rba0hvhR7GrVKv0/FzCSLQGJ7if/eXVjDP4tp4Jh4Buf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5N0f6wAAAANwAAAAPAAAAAAAAAAAAAAAAAJcCAABkcnMvZG93bnJl&#10;di54bWxQSwUGAAAAAAQABAD1AAAAhAMAAAAA&#10;" fillcolor="#92d050" stroked="f">
                  <v:textbox inset="0,0,0,0">
                    <w:txbxContent>
                      <w:p w14:paraId="63759669" w14:textId="77777777" w:rsidR="00C17B0C" w:rsidRPr="00226A20" w:rsidRDefault="00C17B0C" w:rsidP="00947778">
                        <w:pPr>
                          <w:pStyle w:val="ArticleHeading"/>
                          <w:jc w:val="center"/>
                          <w:rPr>
                            <w:rFonts w:ascii="Digs My Hart" w:hAnsi="Digs My Hart"/>
                            <w:b w:val="0"/>
                            <w:color w:val="FFFFFF" w:themeColor="background1"/>
                          </w:rPr>
                        </w:pPr>
                        <w:r w:rsidRPr="00226A20">
                          <w:rPr>
                            <w:color w:val="FFFFFF" w:themeColor="background1"/>
                          </w:rPr>
                          <w:t>Polite</w:t>
                        </w:r>
                      </w:p>
                      <w:p w14:paraId="3118152F" w14:textId="77777777" w:rsidR="00C17B0C" w:rsidRPr="00A45D7A" w:rsidRDefault="00C17B0C" w:rsidP="00947778">
                        <w:pPr>
                          <w:jc w:val="center"/>
                          <w:rPr>
                            <w:color w:val="26314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7A7481E" w14:textId="77777777" w:rsidR="00136E72" w:rsidRDefault="00136E72"/>
    <w:p w14:paraId="57867E57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99D71F" wp14:editId="1EDEB441">
                <wp:simplePos x="0" y="0"/>
                <wp:positionH relativeFrom="page">
                  <wp:posOffset>4464050</wp:posOffset>
                </wp:positionH>
                <wp:positionV relativeFrom="page">
                  <wp:posOffset>1533525</wp:posOffset>
                </wp:positionV>
                <wp:extent cx="1236980" cy="2628900"/>
                <wp:effectExtent l="0" t="0" r="4445" b="0"/>
                <wp:wrapNone/>
                <wp:docPr id="2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7E7FB" w14:textId="77777777" w:rsidR="00C17B0C" w:rsidRPr="004A4CCE" w:rsidRDefault="00C17B0C" w:rsidP="004A4CCE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Work during the entire class period</w:t>
                            </w:r>
                          </w:p>
                          <w:p w14:paraId="18BB82C5" w14:textId="77777777" w:rsidR="00C17B0C" w:rsidRPr="004A4CCE" w:rsidRDefault="00C17B0C" w:rsidP="004A4CCE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4"/>
                                <w:szCs w:val="22"/>
                              </w:rPr>
                            </w:pPr>
                          </w:p>
                          <w:p w14:paraId="6C947955" w14:textId="77777777" w:rsidR="00C17B0C" w:rsidRPr="004A4CCE" w:rsidRDefault="00C17B0C" w:rsidP="004A4CCE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Ask </w:t>
                            </w:r>
                            <w:r w:rsidRPr="004A4CCE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questions</w:t>
                            </w: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as soon as they arise</w:t>
                            </w:r>
                          </w:p>
                          <w:p w14:paraId="16FFB3CF" w14:textId="77777777" w:rsidR="00C17B0C" w:rsidRPr="004A4CCE" w:rsidRDefault="00C17B0C" w:rsidP="004A4CCE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6"/>
                                <w:szCs w:val="22"/>
                              </w:rPr>
                            </w:pPr>
                          </w:p>
                          <w:p w14:paraId="6AA1BE79" w14:textId="77777777" w:rsidR="00C17B0C" w:rsidRPr="004A4CCE" w:rsidRDefault="00C17B0C" w:rsidP="004A4CCE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Get HELP tutorial, before or after 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62" o:spid="_x0000_s1056" type="#_x0000_t202" style="position:absolute;margin-left:351.5pt;margin-top:120.75pt;width:97.4pt;height:207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" filled="f" stroked="f">
                <v:textbox inset="0,0,0,0">
                  <w:txbxContent>
                    <w:p w14:paraId="61E7E7FB" w14:textId="77777777" w:rsidR="00C17B0C" w:rsidRPr="004A4CCE" w:rsidRDefault="00C17B0C" w:rsidP="004A4CCE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Work during the entire class period</w:t>
                      </w:r>
                    </w:p>
                    <w:p w14:paraId="18BB82C5" w14:textId="77777777" w:rsidR="00C17B0C" w:rsidRPr="004A4CCE" w:rsidRDefault="00C17B0C" w:rsidP="004A4CCE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4"/>
                          <w:szCs w:val="22"/>
                        </w:rPr>
                      </w:pPr>
                    </w:p>
                    <w:p w14:paraId="6C947955" w14:textId="77777777" w:rsidR="00C17B0C" w:rsidRPr="004A4CCE" w:rsidRDefault="00C17B0C" w:rsidP="004A4CCE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Ask </w:t>
                      </w:r>
                      <w:r w:rsidRPr="004A4CCE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questions</w:t>
                      </w: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as soon as they arise</w:t>
                      </w:r>
                    </w:p>
                    <w:p w14:paraId="16FFB3CF" w14:textId="77777777" w:rsidR="00C17B0C" w:rsidRPr="004A4CCE" w:rsidRDefault="00C17B0C" w:rsidP="004A4CCE">
                      <w:pPr>
                        <w:spacing w:before="120" w:after="120"/>
                        <w:rPr>
                          <w:rFonts w:asciiTheme="minorHAnsi" w:hAnsiTheme="minorHAnsi" w:cs="Arial"/>
                          <w:sz w:val="6"/>
                          <w:szCs w:val="22"/>
                        </w:rPr>
                      </w:pPr>
                    </w:p>
                    <w:p w14:paraId="6AA1BE79" w14:textId="77777777" w:rsidR="00C17B0C" w:rsidRPr="004A4CCE" w:rsidRDefault="00C17B0C" w:rsidP="004A4CCE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Get HELP tutorial, before or after school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B5DBFB" wp14:editId="3BC51921">
                <wp:simplePos x="0" y="0"/>
                <wp:positionH relativeFrom="column">
                  <wp:posOffset>2580640</wp:posOffset>
                </wp:positionH>
                <wp:positionV relativeFrom="paragraph">
                  <wp:posOffset>52705</wp:posOffset>
                </wp:positionV>
                <wp:extent cx="1286510" cy="2089785"/>
                <wp:effectExtent l="0" t="0" r="0" b="0"/>
                <wp:wrapNone/>
                <wp:docPr id="1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08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32674" w14:textId="77777777" w:rsidR="00C17B0C" w:rsidRPr="002A6A73" w:rsidRDefault="00C17B0C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1"/>
                              </w:rPr>
                              <w:t>Respect</w:t>
                            </w: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>yourself</w:t>
                            </w:r>
                            <w:proofErr w:type="gramEnd"/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 xml:space="preserve">, teacher, classmates 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>&amp;</w:t>
                            </w: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 xml:space="preserve"> school property </w:t>
                            </w:r>
                          </w:p>
                          <w:p w14:paraId="2BE71EBD" w14:textId="77777777" w:rsidR="00C17B0C" w:rsidRPr="002A6A73" w:rsidRDefault="00C17B0C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>Put away ALL electronics</w:t>
                            </w:r>
                          </w:p>
                          <w:p w14:paraId="5C92F008" w14:textId="77777777" w:rsidR="00C17B0C" w:rsidRPr="002A6A73" w:rsidRDefault="00C17B0C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 xml:space="preserve">Raise your hand </w:t>
                            </w:r>
                          </w:p>
                          <w:p w14:paraId="0C0F45AA" w14:textId="77777777" w:rsidR="00C17B0C" w:rsidRPr="002A6A73" w:rsidRDefault="00C17B0C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>Use appropriate language at all times</w:t>
                            </w:r>
                          </w:p>
                          <w:p w14:paraId="40F04DAB" w14:textId="77777777" w:rsidR="00C17B0C" w:rsidRPr="002A6A73" w:rsidRDefault="00C17B0C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1"/>
                              </w:rPr>
                              <w:t>Positive</w:t>
                            </w: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 xml:space="preserve"> attitude</w:t>
                            </w:r>
                          </w:p>
                          <w:p w14:paraId="5DE07AD3" w14:textId="77777777" w:rsidR="00C17B0C" w:rsidRPr="002A6A73" w:rsidRDefault="00C17B0C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>Cooperate with others</w:t>
                            </w:r>
                          </w:p>
                          <w:p w14:paraId="07D4EB77" w14:textId="77777777" w:rsidR="00C17B0C" w:rsidRPr="00636D3A" w:rsidRDefault="00C17B0C" w:rsidP="00947778">
                            <w:pPr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2" o:spid="_x0000_s1057" type="#_x0000_t202" style="position:absolute;margin-left:203.2pt;margin-top:4.15pt;width:101.3pt;height:164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" filled="f" stroked="f">
                <v:textbox inset="0,,0">
                  <w:txbxContent>
                    <w:p w14:paraId="78032674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b/>
                          <w:sz w:val="22"/>
                          <w:szCs w:val="21"/>
                        </w:rPr>
                        <w:t>Respect</w:t>
                      </w: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 xml:space="preserve"> </w:t>
                      </w:r>
                      <w:proofErr w:type="gramStart"/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>yourself</w:t>
                      </w:r>
                      <w:proofErr w:type="gramEnd"/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 xml:space="preserve">, teacher, classmates </w:t>
                      </w:r>
                      <w:r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>&amp;</w:t>
                      </w: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 xml:space="preserve"> school property </w:t>
                      </w:r>
                    </w:p>
                    <w:p w14:paraId="2BE71EBD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>Put away ALL electronics</w:t>
                      </w:r>
                    </w:p>
                    <w:p w14:paraId="5C92F008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 xml:space="preserve">Raise your hand </w:t>
                      </w:r>
                    </w:p>
                    <w:p w14:paraId="0C0F45AA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>Use appropriate language at all times</w:t>
                      </w:r>
                    </w:p>
                    <w:p w14:paraId="40F04DAB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b/>
                          <w:sz w:val="22"/>
                          <w:szCs w:val="21"/>
                        </w:rPr>
                        <w:t>Positive</w:t>
                      </w: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 xml:space="preserve"> attitude</w:t>
                      </w:r>
                    </w:p>
                    <w:p w14:paraId="5DE07AD3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>Cooperate with others</w:t>
                      </w:r>
                    </w:p>
                    <w:p w14:paraId="07D4EB77" w14:textId="77777777" w:rsidR="00C17B0C" w:rsidRPr="00636D3A" w:rsidRDefault="00C17B0C" w:rsidP="00947778">
                      <w:pPr>
                        <w:rPr>
                          <w:rFonts w:ascii="A Year Without Rain" w:hAnsi="A Year Without Rain"/>
                          <w:color w:val="2631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61E4E0" wp14:editId="2D962FB5">
                <wp:simplePos x="0" y="0"/>
                <wp:positionH relativeFrom="column">
                  <wp:posOffset>-142875</wp:posOffset>
                </wp:positionH>
                <wp:positionV relativeFrom="paragraph">
                  <wp:posOffset>85090</wp:posOffset>
                </wp:positionV>
                <wp:extent cx="1327785" cy="2536190"/>
                <wp:effectExtent l="0" t="0" r="5715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2536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E8FB2" w14:textId="77777777" w:rsidR="00C17B0C" w:rsidRPr="004A4CCE" w:rsidRDefault="00C17B0C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Ready to begin class when the bell rings </w:t>
                            </w:r>
                          </w:p>
                          <w:p w14:paraId="348B7948" w14:textId="77777777" w:rsidR="00C17B0C" w:rsidRPr="004A4CCE" w:rsidRDefault="00C17B0C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i.e</w:t>
                            </w:r>
                            <w:proofErr w:type="gramEnd"/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4A4CCE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in your seat</w:t>
                            </w: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5B87BEC" w14:textId="77777777" w:rsidR="00C17B0C" w:rsidRPr="004A4CCE" w:rsidRDefault="00C17B0C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16"/>
                                <w:szCs w:val="22"/>
                              </w:rPr>
                            </w:pPr>
                          </w:p>
                          <w:p w14:paraId="7176F27C" w14:textId="77777777" w:rsidR="00C17B0C" w:rsidRDefault="00C17B0C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Turn in assignments </w:t>
                            </w:r>
                            <w:r w:rsidRPr="004A4CCE">
                              <w:rPr>
                                <w:rFonts w:asciiTheme="minorHAnsi" w:hAnsiTheme="minorHAnsi" w:cs="Arial"/>
                                <w:i/>
                                <w:sz w:val="22"/>
                                <w:szCs w:val="22"/>
                              </w:rPr>
                              <w:t>completed</w:t>
                            </w: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and </w:t>
                            </w:r>
                          </w:p>
                          <w:p w14:paraId="7B417282" w14:textId="77777777" w:rsidR="00C17B0C" w:rsidRPr="004A4CCE" w:rsidRDefault="00C17B0C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A4CCE">
                              <w:rPr>
                                <w:rFonts w:asciiTheme="minorHAnsi" w:hAnsiTheme="minorHAnsi" w:cs="Arial"/>
                                <w:i/>
                                <w:sz w:val="22"/>
                                <w:szCs w:val="22"/>
                              </w:rPr>
                              <w:t>on</w:t>
                            </w:r>
                            <w:proofErr w:type="gramEnd"/>
                            <w:r w:rsidRPr="004A4CCE">
                              <w:rPr>
                                <w:rFonts w:asciiTheme="minorHAnsi" w:hAnsiTheme="minorHAnsi" w:cs="Arial"/>
                                <w:i/>
                                <w:sz w:val="22"/>
                                <w:szCs w:val="22"/>
                              </w:rPr>
                              <w:t xml:space="preserve"> -time</w:t>
                            </w:r>
                          </w:p>
                          <w:p w14:paraId="18D2E1FC" w14:textId="77777777" w:rsidR="00C17B0C" w:rsidRPr="004A4CCE" w:rsidRDefault="00C17B0C" w:rsidP="002A6A73">
                            <w:pPr>
                              <w:pStyle w:val="ListParagraph"/>
                              <w:rPr>
                                <w:rFonts w:asciiTheme="minorHAnsi" w:hAnsiTheme="minorHAnsi" w:cs="Arial"/>
                                <w:sz w:val="14"/>
                                <w:szCs w:val="22"/>
                              </w:rPr>
                            </w:pPr>
                          </w:p>
                          <w:p w14:paraId="6D3444A7" w14:textId="77777777" w:rsidR="00C17B0C" w:rsidRPr="004A4CCE" w:rsidRDefault="00C17B0C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If absent, you must take responsibility and make up </w:t>
                            </w:r>
                            <w:r w:rsidRPr="004A4CCE">
                              <w:rPr>
                                <w:rFonts w:asciiTheme="minorHAnsi" w:hAnsiTheme="minorHAnsi" w:cs="Arial"/>
                                <w:i/>
                                <w:sz w:val="22"/>
                                <w:szCs w:val="22"/>
                                <w:u w:val="single"/>
                              </w:rPr>
                              <w:t>all</w:t>
                            </w: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work within the 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#</w:t>
                            </w: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of days you missed.</w:t>
                            </w:r>
                          </w:p>
                          <w:p w14:paraId="093ABF25" w14:textId="77777777" w:rsidR="00C17B0C" w:rsidRPr="00636D3A" w:rsidRDefault="00C17B0C" w:rsidP="00947778">
                            <w:pPr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58" type="#_x0000_t202" style="position:absolute;margin-left:-11.2pt;margin-top:6.7pt;width:104.55pt;height:199.7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" filled="f" stroked="f">
                <v:textbox style="mso-fit-shape-to-text:t" inset="0,,0">
                  <w:txbxContent>
                    <w:p w14:paraId="286E8FB2" w14:textId="77777777" w:rsidR="00C17B0C" w:rsidRPr="004A4CCE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Ready to begin class when the bell rings </w:t>
                      </w:r>
                    </w:p>
                    <w:p w14:paraId="348B7948" w14:textId="77777777" w:rsidR="00C17B0C" w:rsidRPr="004A4CCE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i</w:t>
                      </w:r>
                      <w:proofErr w:type="gramEnd"/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.e. </w:t>
                      </w:r>
                      <w:r w:rsidRPr="004A4CCE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in your seat</w:t>
                      </w: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)</w:t>
                      </w:r>
                    </w:p>
                    <w:p w14:paraId="65B87BEC" w14:textId="77777777" w:rsidR="00C17B0C" w:rsidRPr="004A4CCE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16"/>
                          <w:szCs w:val="22"/>
                        </w:rPr>
                      </w:pPr>
                    </w:p>
                    <w:p w14:paraId="7176F27C" w14:textId="77777777" w:rsidR="00C17B0C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Turn in assignments </w:t>
                      </w:r>
                      <w:r w:rsidRPr="004A4CCE">
                        <w:rPr>
                          <w:rFonts w:asciiTheme="minorHAnsi" w:hAnsiTheme="minorHAnsi" w:cs="Arial"/>
                          <w:i/>
                          <w:sz w:val="22"/>
                          <w:szCs w:val="22"/>
                        </w:rPr>
                        <w:t>completed</w:t>
                      </w: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and </w:t>
                      </w:r>
                    </w:p>
                    <w:p w14:paraId="7B417282" w14:textId="77777777" w:rsidR="00C17B0C" w:rsidRPr="004A4CCE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i/>
                          <w:sz w:val="22"/>
                          <w:szCs w:val="22"/>
                        </w:rPr>
                      </w:pPr>
                      <w:proofErr w:type="gramStart"/>
                      <w:r w:rsidRPr="004A4CCE">
                        <w:rPr>
                          <w:rFonts w:asciiTheme="minorHAnsi" w:hAnsiTheme="minorHAnsi" w:cs="Arial"/>
                          <w:i/>
                          <w:sz w:val="22"/>
                          <w:szCs w:val="22"/>
                        </w:rPr>
                        <w:t>on</w:t>
                      </w:r>
                      <w:proofErr w:type="gramEnd"/>
                      <w:r w:rsidRPr="004A4CCE">
                        <w:rPr>
                          <w:rFonts w:asciiTheme="minorHAnsi" w:hAnsiTheme="minorHAnsi" w:cs="Arial"/>
                          <w:i/>
                          <w:sz w:val="22"/>
                          <w:szCs w:val="22"/>
                        </w:rPr>
                        <w:t xml:space="preserve"> -time</w:t>
                      </w:r>
                    </w:p>
                    <w:p w14:paraId="18D2E1FC" w14:textId="77777777" w:rsidR="00C17B0C" w:rsidRPr="004A4CCE" w:rsidRDefault="00C17B0C" w:rsidP="002A6A73">
                      <w:pPr>
                        <w:pStyle w:val="ListParagraph"/>
                        <w:rPr>
                          <w:rFonts w:asciiTheme="minorHAnsi" w:hAnsiTheme="minorHAnsi" w:cs="Arial"/>
                          <w:sz w:val="14"/>
                          <w:szCs w:val="22"/>
                        </w:rPr>
                      </w:pPr>
                    </w:p>
                    <w:p w14:paraId="6D3444A7" w14:textId="77777777" w:rsidR="00C17B0C" w:rsidRPr="004A4CCE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If absent, you must take responsibility and make up </w:t>
                      </w:r>
                      <w:r w:rsidRPr="004A4CCE">
                        <w:rPr>
                          <w:rFonts w:asciiTheme="minorHAnsi" w:hAnsiTheme="minorHAnsi" w:cs="Arial"/>
                          <w:i/>
                          <w:sz w:val="22"/>
                          <w:szCs w:val="22"/>
                          <w:u w:val="single"/>
                        </w:rPr>
                        <w:t>all</w:t>
                      </w: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work within the </w:t>
                      </w:r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#</w:t>
                      </w: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of days you missed.</w:t>
                      </w:r>
                    </w:p>
                    <w:p w14:paraId="093ABF25" w14:textId="77777777" w:rsidR="00C17B0C" w:rsidRPr="00636D3A" w:rsidRDefault="00C17B0C" w:rsidP="00947778">
                      <w:pPr>
                        <w:rPr>
                          <w:rFonts w:ascii="A Year Without Rain" w:hAnsi="A Year Without Rain"/>
                          <w:color w:val="2631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B0ED6B" wp14:editId="1F912AB1">
                <wp:simplePos x="0" y="0"/>
                <wp:positionH relativeFrom="column">
                  <wp:posOffset>1309370</wp:posOffset>
                </wp:positionH>
                <wp:positionV relativeFrom="paragraph">
                  <wp:posOffset>85090</wp:posOffset>
                </wp:positionV>
                <wp:extent cx="1209040" cy="939800"/>
                <wp:effectExtent l="0" t="0" r="1016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93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67CBB" w14:textId="77777777" w:rsidR="00C17B0C" w:rsidRPr="009D6D9B" w:rsidRDefault="00C17B0C" w:rsidP="009D6D9B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Arrive in class with </w:t>
                            </w:r>
                            <w:r w:rsidRPr="004A4CCE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ALL materials</w:t>
                            </w: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everyday</w:t>
                            </w:r>
                          </w:p>
                          <w:p w14:paraId="1C1BF584" w14:textId="77777777" w:rsidR="00C17B0C" w:rsidRPr="00636D3A" w:rsidRDefault="00C17B0C" w:rsidP="00947778">
                            <w:pPr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59" type="#_x0000_t202" style="position:absolute;margin-left:103.1pt;margin-top:6.7pt;width:95.2pt;height:74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" filled="f" stroked="f">
                <v:textbox style="mso-fit-shape-to-text:t" inset="0,,0">
                  <w:txbxContent>
                    <w:p w14:paraId="45F67CBB" w14:textId="77777777" w:rsidR="00C17B0C" w:rsidRPr="009D6D9B" w:rsidRDefault="00C17B0C" w:rsidP="009D6D9B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2A6A73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Arrive in class with </w:t>
                      </w:r>
                      <w:r w:rsidRPr="004A4CCE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ALL materials</w:t>
                      </w:r>
                      <w:r w:rsidRPr="002A6A73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everyday</w:t>
                      </w:r>
                    </w:p>
                    <w:p w14:paraId="1C1BF584" w14:textId="77777777" w:rsidR="00C17B0C" w:rsidRPr="00636D3A" w:rsidRDefault="00C17B0C" w:rsidP="00947778">
                      <w:pPr>
                        <w:rPr>
                          <w:rFonts w:ascii="A Year Without Rain" w:hAnsi="A Year Without Rain"/>
                          <w:color w:val="2631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A9A878" w14:textId="77777777" w:rsidR="00136E72" w:rsidRDefault="00136E72"/>
    <w:p w14:paraId="50B0EDC4" w14:textId="77777777" w:rsidR="00136E72" w:rsidRDefault="00136E72"/>
    <w:p w14:paraId="2E9E60CE" w14:textId="77777777" w:rsidR="00136E72" w:rsidRDefault="00136E72"/>
    <w:p w14:paraId="0CF48832" w14:textId="77777777" w:rsidR="00136E72" w:rsidRDefault="00670110" w:rsidP="00670110">
      <w:pPr>
        <w:tabs>
          <w:tab w:val="left" w:pos="8700"/>
        </w:tabs>
      </w:pPr>
      <w:r>
        <w:tab/>
      </w:r>
    </w:p>
    <w:p w14:paraId="1C1992F9" w14:textId="77777777" w:rsidR="00136E72" w:rsidRDefault="00136E72"/>
    <w:p w14:paraId="1C2825C3" w14:textId="77777777" w:rsidR="00136E72" w:rsidRDefault="00136E72"/>
    <w:p w14:paraId="4B3D725F" w14:textId="77777777" w:rsidR="00136E72" w:rsidRDefault="00136E72"/>
    <w:p w14:paraId="0F5979C3" w14:textId="77777777" w:rsidR="00136E72" w:rsidRDefault="00136E72"/>
    <w:p w14:paraId="76A0D9BF" w14:textId="77777777" w:rsidR="00136E72" w:rsidRDefault="00136E72"/>
    <w:p w14:paraId="13CE5F2A" w14:textId="77777777" w:rsidR="00136E72" w:rsidRDefault="00136E72"/>
    <w:p w14:paraId="6F257B96" w14:textId="77777777" w:rsidR="00136E72" w:rsidRDefault="00136E72"/>
    <w:p w14:paraId="0C032594" w14:textId="77777777" w:rsidR="00136E72" w:rsidRDefault="00136E72"/>
    <w:p w14:paraId="6FC54A72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1F1F95DB" wp14:editId="19C4A5F6">
                <wp:simplePos x="0" y="0"/>
                <wp:positionH relativeFrom="column">
                  <wp:posOffset>-114300</wp:posOffset>
                </wp:positionH>
                <wp:positionV relativeFrom="paragraph">
                  <wp:posOffset>179705</wp:posOffset>
                </wp:positionV>
                <wp:extent cx="3419475" cy="2870835"/>
                <wp:effectExtent l="0" t="0" r="9525" b="5715"/>
                <wp:wrapNone/>
                <wp:docPr id="18" name="Auto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2870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id="AutoShape 309" o:spid="_x0000_s1026" style="position:absolute;margin-left:-9pt;margin-top:14.15pt;width:269.25pt;height:226.05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" fillcolor="#92d05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4" behindDoc="0" locked="0" layoutInCell="1" allowOverlap="1" wp14:anchorId="281F9913" wp14:editId="5F40250C">
                <wp:simplePos x="0" y="0"/>
                <wp:positionH relativeFrom="column">
                  <wp:posOffset>3543300</wp:posOffset>
                </wp:positionH>
                <wp:positionV relativeFrom="paragraph">
                  <wp:posOffset>179705</wp:posOffset>
                </wp:positionV>
                <wp:extent cx="3430270" cy="2867025"/>
                <wp:effectExtent l="0" t="0" r="0" b="9525"/>
                <wp:wrapNone/>
                <wp:docPr id="14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0270" cy="286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8B1B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id="AutoShape 310" o:spid="_x0000_s1026" style="position:absolute;margin-left:279pt;margin-top:14.15pt;width:270.1pt;height:225.75pt;z-index:251621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" fillcolor="#38b1b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ADA3193" wp14:editId="5FACA3AD">
                <wp:simplePos x="0" y="0"/>
                <wp:positionH relativeFrom="page">
                  <wp:posOffset>685800</wp:posOffset>
                </wp:positionH>
                <wp:positionV relativeFrom="page">
                  <wp:posOffset>4000500</wp:posOffset>
                </wp:positionV>
                <wp:extent cx="2628900" cy="457200"/>
                <wp:effectExtent l="0" t="0" r="0" b="0"/>
                <wp:wrapNone/>
                <wp:docPr id="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D9F1F" w14:textId="77777777" w:rsidR="00C17B0C" w:rsidRPr="00853E46" w:rsidRDefault="00C17B0C" w:rsidP="00451E59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263143"/>
                              </w:rPr>
                            </w:pPr>
                            <w:r>
                              <w:rPr>
                                <w:rFonts w:ascii="Digs My Hart" w:hAnsi="Digs My Hart"/>
                                <w:b w:val="0"/>
                                <w:color w:val="263143"/>
                              </w:rPr>
                              <w:t>If you are absent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263143"/>
                              </w:rPr>
                              <w:t>…</w:t>
                            </w:r>
                          </w:p>
                          <w:p w14:paraId="7BDE40E6" w14:textId="77777777" w:rsidR="00C17B0C" w:rsidRPr="00853E46" w:rsidRDefault="00C17B0C" w:rsidP="00AF7545">
                            <w:pPr>
                              <w:pStyle w:val="Heading1"/>
                              <w:rPr>
                                <w:rFonts w:ascii="Digs My Hart" w:hAnsi="Digs My Hart"/>
                                <w:b w:val="0"/>
                                <w:color w:val="26314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4" o:spid="_x0000_s1060" type="#_x0000_t202" style="position:absolute;margin-left:54pt;margin-top:315pt;width:207pt;height:36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" filled="f" stroked="f">
                <v:textbox inset="0,0,0,0">
                  <w:txbxContent>
                    <w:p w14:paraId="4B4D9F1F" w14:textId="77777777" w:rsidR="00C17B0C" w:rsidRPr="00853E46" w:rsidRDefault="00C17B0C" w:rsidP="00451E59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263143"/>
                        </w:rPr>
                      </w:pPr>
                      <w:r>
                        <w:rPr>
                          <w:rFonts w:ascii="Digs My Hart" w:hAnsi="Digs My Hart"/>
                          <w:b w:val="0"/>
                          <w:color w:val="263143"/>
                        </w:rPr>
                        <w:t>If you are absent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263143"/>
                        </w:rPr>
                        <w:t>…</w:t>
                      </w:r>
                    </w:p>
                    <w:p w14:paraId="7BDE40E6" w14:textId="77777777" w:rsidR="00C17B0C" w:rsidRPr="00853E46" w:rsidRDefault="00C17B0C" w:rsidP="00AF7545">
                      <w:pPr>
                        <w:pStyle w:val="Heading1"/>
                        <w:rPr>
                          <w:rFonts w:ascii="Digs My Hart" w:hAnsi="Digs My Hart"/>
                          <w:b w:val="0"/>
                          <w:color w:val="263143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10046D" wp14:editId="6A86CEF8">
                <wp:simplePos x="0" y="0"/>
                <wp:positionH relativeFrom="page">
                  <wp:posOffset>4343400</wp:posOffset>
                </wp:positionH>
                <wp:positionV relativeFrom="page">
                  <wp:posOffset>4000500</wp:posOffset>
                </wp:positionV>
                <wp:extent cx="2628900" cy="457200"/>
                <wp:effectExtent l="0" t="0" r="0" b="0"/>
                <wp:wrapNone/>
                <wp:docPr id="16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30731" w14:textId="77777777" w:rsidR="00C17B0C" w:rsidRPr="00853E46" w:rsidRDefault="00C17B0C" w:rsidP="00853E46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263143"/>
                              </w:rPr>
                            </w:pPr>
                            <w:r w:rsidRPr="00853E46">
                              <w:rPr>
                                <w:rFonts w:ascii="Digs My Hart" w:hAnsi="Digs My Hart"/>
                                <w:b w:val="0"/>
                                <w:color w:val="263143"/>
                              </w:rPr>
                              <w:t>If you are tardy</w:t>
                            </w:r>
                            <w:r w:rsidRPr="00853E46">
                              <w:rPr>
                                <w:rFonts w:ascii="Times New Roman" w:hAnsi="Times New Roman" w:cs="Times New Roman"/>
                                <w:b w:val="0"/>
                                <w:color w:val="263143"/>
                              </w:rPr>
                              <w:t>…</w:t>
                            </w:r>
                          </w:p>
                          <w:p w14:paraId="63D7929A" w14:textId="77777777" w:rsidR="00C17B0C" w:rsidRDefault="00C17B0C" w:rsidP="00853E46">
                            <w:pPr>
                              <w:pStyle w:val="Heading1"/>
                              <w:jc w:val="center"/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03" o:spid="_x0000_s1061" type="#_x0000_t202" style="position:absolute;margin-left:342pt;margin-top:315pt;width:207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" filled="f" stroked="f">
                <v:textbox inset="0,0,0,0">
                  <w:txbxContent>
                    <w:p w14:paraId="1D230731" w14:textId="77777777" w:rsidR="00C17B0C" w:rsidRPr="00853E46" w:rsidRDefault="00C17B0C" w:rsidP="00853E46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263143"/>
                        </w:rPr>
                      </w:pPr>
                      <w:r w:rsidRPr="00853E46">
                        <w:rPr>
                          <w:rFonts w:ascii="Digs My Hart" w:hAnsi="Digs My Hart"/>
                          <w:b w:val="0"/>
                          <w:color w:val="263143"/>
                        </w:rPr>
                        <w:t>If you are tardy</w:t>
                      </w:r>
                      <w:r w:rsidRPr="00853E46">
                        <w:rPr>
                          <w:rFonts w:ascii="Times New Roman" w:hAnsi="Times New Roman" w:cs="Times New Roman"/>
                          <w:b w:val="0"/>
                          <w:color w:val="263143"/>
                        </w:rPr>
                        <w:t>…</w:t>
                      </w:r>
                    </w:p>
                    <w:p w14:paraId="63D7929A" w14:textId="77777777" w:rsidR="00C17B0C" w:rsidRDefault="00C17B0C" w:rsidP="00853E46">
                      <w:pPr>
                        <w:pStyle w:val="Heading1"/>
                        <w:jc w:val="center"/>
                        <w:rPr>
                          <w:color w:val="3366F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C5F3A4" w14:textId="77777777" w:rsidR="00136E72" w:rsidRDefault="00136E72"/>
    <w:p w14:paraId="0B20E114" w14:textId="77777777" w:rsidR="00136E72" w:rsidRDefault="00136E72"/>
    <w:p w14:paraId="0767718B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EE638" wp14:editId="4692E249">
                <wp:simplePos x="0" y="0"/>
                <wp:positionH relativeFrom="page">
                  <wp:posOffset>4114800</wp:posOffset>
                </wp:positionH>
                <wp:positionV relativeFrom="page">
                  <wp:posOffset>4457700</wp:posOffset>
                </wp:positionV>
                <wp:extent cx="3133725" cy="2695575"/>
                <wp:effectExtent l="0" t="0" r="9525" b="9525"/>
                <wp:wrapNone/>
                <wp:docPr id="292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69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AB0FA" w14:textId="77777777" w:rsidR="00C17B0C" w:rsidRDefault="00C17B0C" w:rsidP="005C7C46">
                            <w:pPr>
                              <w:spacing w:after="12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Being tardy to class disrupts the learning environment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,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 and you may miss valuable information necessary for your success in class.  If you do not have a pass, your tardy will result in the following consequences as outlined in the WHS school wide policy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:</w:t>
                            </w:r>
                          </w:p>
                          <w:p w14:paraId="45B4490D" w14:textId="77777777" w:rsidR="00C17B0C" w:rsidRDefault="00C17B0C" w:rsidP="005C7C46">
                            <w:pPr>
                              <w:tabs>
                                <w:tab w:val="left" w:pos="1260"/>
                              </w:tabs>
                              <w:spacing w:after="120"/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 xml:space="preserve">1-3 </w:t>
                            </w:r>
                            <w:proofErr w:type="spellStart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>tardies</w:t>
                            </w:r>
                            <w:proofErr w:type="spellEnd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ab/>
                              <w:t>verbal warning / phone call home</w:t>
                            </w:r>
                          </w:p>
                          <w:p w14:paraId="30635695" w14:textId="77777777" w:rsidR="00C17B0C" w:rsidRDefault="00C17B0C" w:rsidP="005C7C46">
                            <w:pPr>
                              <w:tabs>
                                <w:tab w:val="left" w:pos="1260"/>
                              </w:tabs>
                              <w:spacing w:after="120"/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 xml:space="preserve">4-6 </w:t>
                            </w:r>
                            <w:proofErr w:type="spellStart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>tardies</w:t>
                            </w:r>
                            <w:proofErr w:type="spellEnd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ab/>
                              <w:t>detention</w:t>
                            </w:r>
                          </w:p>
                          <w:p w14:paraId="6DFD6A51" w14:textId="77777777" w:rsidR="00C17B0C" w:rsidRDefault="00C17B0C" w:rsidP="005C7C46">
                            <w:pPr>
                              <w:tabs>
                                <w:tab w:val="left" w:pos="1260"/>
                              </w:tabs>
                              <w:spacing w:after="120"/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 xml:space="preserve">7-9 </w:t>
                            </w:r>
                            <w:proofErr w:type="spellStart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>tardies</w:t>
                            </w:r>
                            <w:proofErr w:type="spellEnd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ab/>
                              <w:t>administrative referral / Sat. school</w:t>
                            </w:r>
                          </w:p>
                          <w:p w14:paraId="2DE49D9D" w14:textId="77777777" w:rsidR="00C17B0C" w:rsidRPr="00853E46" w:rsidRDefault="00C17B0C" w:rsidP="005C7C46">
                            <w:pPr>
                              <w:tabs>
                                <w:tab w:val="left" w:pos="1260"/>
                              </w:tabs>
                              <w:spacing w:after="120"/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 xml:space="preserve">10+ </w:t>
                            </w:r>
                            <w:proofErr w:type="spellStart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>tardies</w:t>
                            </w:r>
                            <w:proofErr w:type="spellEnd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ab/>
                              <w:t>SARB referral / Sat. 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96" o:spid="_x0000_s1062" type="#_x0000_t202" style="position:absolute;margin-left:324pt;margin-top:351pt;width:246.75pt;height:212.2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" filled="f" stroked="f">
                <v:textbox inset="0,0,0,0">
                  <w:txbxContent>
                    <w:p w14:paraId="4A8AB0FA" w14:textId="77777777" w:rsidR="00C17B0C" w:rsidRDefault="00C17B0C" w:rsidP="005C7C46">
                      <w:pPr>
                        <w:spacing w:after="12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853E46">
                        <w:rPr>
                          <w:rFonts w:ascii="A Year Without Rain" w:hAnsi="A Year Without Rain" w:cs="Arial"/>
                          <w:color w:val="263143"/>
                        </w:rPr>
                        <w:t>Being tardy to class disrupts the learning environment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>,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 and you may miss valuable information necessary for your success in class.  If you do not have a pass, your tardy will result in the following consequences as outlined in the WHS school wide policy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>:</w:t>
                      </w:r>
                    </w:p>
                    <w:p w14:paraId="45B4490D" w14:textId="77777777" w:rsidR="00C17B0C" w:rsidRDefault="00C17B0C" w:rsidP="005C7C46">
                      <w:pPr>
                        <w:tabs>
                          <w:tab w:val="left" w:pos="1260"/>
                        </w:tabs>
                        <w:spacing w:after="120"/>
                        <w:rPr>
                          <w:rFonts w:ascii="A Year Without Rain" w:hAnsi="A Year Without Rain"/>
                          <w:color w:val="263143"/>
                        </w:rPr>
                      </w:pPr>
                      <w:r>
                        <w:rPr>
                          <w:rFonts w:ascii="A Year Without Rain" w:hAnsi="A Year Without Rain"/>
                          <w:color w:val="263143"/>
                        </w:rPr>
                        <w:t xml:space="preserve">1-3 </w:t>
                      </w:r>
                      <w:proofErr w:type="spellStart"/>
                      <w:r>
                        <w:rPr>
                          <w:rFonts w:ascii="A Year Without Rain" w:hAnsi="A Year Without Rain"/>
                          <w:color w:val="263143"/>
                        </w:rPr>
                        <w:t>tardies</w:t>
                      </w:r>
                      <w:proofErr w:type="spellEnd"/>
                      <w:r>
                        <w:rPr>
                          <w:rFonts w:ascii="A Year Without Rain" w:hAnsi="A Year Without Rain"/>
                          <w:color w:val="263143"/>
                        </w:rPr>
                        <w:tab/>
                        <w:t>verbal warning / phone call home</w:t>
                      </w:r>
                    </w:p>
                    <w:p w14:paraId="30635695" w14:textId="77777777" w:rsidR="00C17B0C" w:rsidRDefault="00C17B0C" w:rsidP="005C7C46">
                      <w:pPr>
                        <w:tabs>
                          <w:tab w:val="left" w:pos="1260"/>
                        </w:tabs>
                        <w:spacing w:after="120"/>
                        <w:rPr>
                          <w:rFonts w:ascii="A Year Without Rain" w:hAnsi="A Year Without Rain"/>
                          <w:color w:val="263143"/>
                        </w:rPr>
                      </w:pPr>
                      <w:r>
                        <w:rPr>
                          <w:rFonts w:ascii="A Year Without Rain" w:hAnsi="A Year Without Rain"/>
                          <w:color w:val="263143"/>
                        </w:rPr>
                        <w:t xml:space="preserve">4-6 </w:t>
                      </w:r>
                      <w:proofErr w:type="spellStart"/>
                      <w:r>
                        <w:rPr>
                          <w:rFonts w:ascii="A Year Without Rain" w:hAnsi="A Year Without Rain"/>
                          <w:color w:val="263143"/>
                        </w:rPr>
                        <w:t>tardies</w:t>
                      </w:r>
                      <w:proofErr w:type="spellEnd"/>
                      <w:r>
                        <w:rPr>
                          <w:rFonts w:ascii="A Year Without Rain" w:hAnsi="A Year Without Rain"/>
                          <w:color w:val="263143"/>
                        </w:rPr>
                        <w:tab/>
                        <w:t>detention</w:t>
                      </w:r>
                    </w:p>
                    <w:p w14:paraId="6DFD6A51" w14:textId="77777777" w:rsidR="00C17B0C" w:rsidRDefault="00C17B0C" w:rsidP="005C7C46">
                      <w:pPr>
                        <w:tabs>
                          <w:tab w:val="left" w:pos="1260"/>
                        </w:tabs>
                        <w:spacing w:after="120"/>
                        <w:rPr>
                          <w:rFonts w:ascii="A Year Without Rain" w:hAnsi="A Year Without Rain"/>
                          <w:color w:val="263143"/>
                        </w:rPr>
                      </w:pPr>
                      <w:r>
                        <w:rPr>
                          <w:rFonts w:ascii="A Year Without Rain" w:hAnsi="A Year Without Rain"/>
                          <w:color w:val="263143"/>
                        </w:rPr>
                        <w:t xml:space="preserve">7-9 </w:t>
                      </w:r>
                      <w:proofErr w:type="spellStart"/>
                      <w:r>
                        <w:rPr>
                          <w:rFonts w:ascii="A Year Without Rain" w:hAnsi="A Year Without Rain"/>
                          <w:color w:val="263143"/>
                        </w:rPr>
                        <w:t>tardies</w:t>
                      </w:r>
                      <w:proofErr w:type="spellEnd"/>
                      <w:r>
                        <w:rPr>
                          <w:rFonts w:ascii="A Year Without Rain" w:hAnsi="A Year Without Rain"/>
                          <w:color w:val="263143"/>
                        </w:rPr>
                        <w:tab/>
                        <w:t>administrative referral / Sat. school</w:t>
                      </w:r>
                    </w:p>
                    <w:p w14:paraId="2DE49D9D" w14:textId="77777777" w:rsidR="00C17B0C" w:rsidRPr="00853E46" w:rsidRDefault="00C17B0C" w:rsidP="005C7C46">
                      <w:pPr>
                        <w:tabs>
                          <w:tab w:val="left" w:pos="1260"/>
                        </w:tabs>
                        <w:spacing w:after="120"/>
                        <w:rPr>
                          <w:rFonts w:ascii="A Year Without Rain" w:hAnsi="A Year Without Rain"/>
                          <w:color w:val="263143"/>
                        </w:rPr>
                      </w:pPr>
                      <w:r>
                        <w:rPr>
                          <w:rFonts w:ascii="A Year Without Rain" w:hAnsi="A Year Without Rain"/>
                          <w:color w:val="263143"/>
                        </w:rPr>
                        <w:t xml:space="preserve">10+ </w:t>
                      </w:r>
                      <w:proofErr w:type="spellStart"/>
                      <w:r>
                        <w:rPr>
                          <w:rFonts w:ascii="A Year Without Rain" w:hAnsi="A Year Without Rain"/>
                          <w:color w:val="263143"/>
                        </w:rPr>
                        <w:t>tardies</w:t>
                      </w:r>
                      <w:proofErr w:type="spellEnd"/>
                      <w:r>
                        <w:rPr>
                          <w:rFonts w:ascii="A Year Without Rain" w:hAnsi="A Year Without Rain"/>
                          <w:color w:val="263143"/>
                        </w:rPr>
                        <w:tab/>
                        <w:t>SARB referral / Sat. school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FFF299" wp14:editId="750A9685">
                <wp:simplePos x="0" y="0"/>
                <wp:positionH relativeFrom="page">
                  <wp:posOffset>533400</wp:posOffset>
                </wp:positionH>
                <wp:positionV relativeFrom="page">
                  <wp:posOffset>4419600</wp:posOffset>
                </wp:positionV>
                <wp:extent cx="3086100" cy="2695575"/>
                <wp:effectExtent l="0" t="0" r="0" b="9525"/>
                <wp:wrapNone/>
                <wp:docPr id="1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69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332FC" w14:textId="77777777" w:rsidR="00C17B0C" w:rsidRPr="00853E46" w:rsidRDefault="00C17B0C" w:rsidP="00B25490">
                            <w:pPr>
                              <w:pStyle w:val="BodyText"/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</w:pP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Absences take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valuable 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time away from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your learning.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I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t is 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b/>
                                <w:color w:val="263143"/>
                                <w:sz w:val="24"/>
                                <w:szCs w:val="24"/>
                                <w:u w:val="single"/>
                              </w:rPr>
                              <w:t>your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 responsibility to get caught up on everything you need.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Refer to Canvas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homework and activities handed out in class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. Refer to a classmate for notes.</w:t>
                            </w:r>
                          </w:p>
                          <w:p w14:paraId="0BD7BA0D" w14:textId="77777777" w:rsidR="00C17B0C" w:rsidRPr="00853E46" w:rsidRDefault="00C17B0C" w:rsidP="00B25490">
                            <w:pPr>
                              <w:pStyle w:val="BodyText"/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</w:pP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  <w:u w:val="single"/>
                              </w:rPr>
                              <w:t>Unexcused absences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 will result in a zero (0) grade for any assignments (including tests an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d quizzes) for that day.</w:t>
                            </w:r>
                          </w:p>
                          <w:p w14:paraId="6E0949A7" w14:textId="77777777" w:rsidR="00C17B0C" w:rsidRPr="00853E46" w:rsidRDefault="00C17B0C" w:rsidP="00B25490">
                            <w:pPr>
                              <w:pStyle w:val="BodyText"/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</w:pP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  <w:u w:val="single"/>
                              </w:rPr>
                              <w:t>Partial day absences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, including those related to school activities, require students to turn in any assignments due that day.</w:t>
                            </w:r>
                          </w:p>
                          <w:p w14:paraId="755B9010" w14:textId="77777777" w:rsidR="00C17B0C" w:rsidRPr="00853E46" w:rsidRDefault="00C17B0C" w:rsidP="00B25490">
                            <w:pPr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63" type="#_x0000_t202" style="position:absolute;margin-left:42pt;margin-top:348pt;width:243pt;height:212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" filled="f" stroked="f">
                <v:textbox inset="0,0,0,0">
                  <w:txbxContent>
                    <w:p w14:paraId="4D5332FC" w14:textId="77777777" w:rsidR="00C17B0C" w:rsidRPr="00853E46" w:rsidRDefault="00C17B0C" w:rsidP="00B25490">
                      <w:pPr>
                        <w:pStyle w:val="BodyText"/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</w:pP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Absences take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valuable 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time away from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your learning.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I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t is </w:t>
                      </w:r>
                      <w:r w:rsidRPr="00853E46">
                        <w:rPr>
                          <w:rFonts w:ascii="A Year Without Rain" w:hAnsi="A Year Without Rain" w:cs="Arial"/>
                          <w:b/>
                          <w:color w:val="263143"/>
                          <w:sz w:val="24"/>
                          <w:szCs w:val="24"/>
                          <w:u w:val="single"/>
                        </w:rPr>
                        <w:t>your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 responsibility to get caught up on everything you need.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Refer to Canvas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 for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homework and activities handed out in class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. Refer to a classmate for notes.</w:t>
                      </w:r>
                    </w:p>
                    <w:p w14:paraId="0BD7BA0D" w14:textId="77777777" w:rsidR="00C17B0C" w:rsidRPr="00853E46" w:rsidRDefault="00C17B0C" w:rsidP="00B25490">
                      <w:pPr>
                        <w:pStyle w:val="BodyText"/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</w:pP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  <w:u w:val="single"/>
                        </w:rPr>
                        <w:t>Unexcused absences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 will result in a zero (0) grade for any assignments (including tests an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d quizzes) for that day.</w:t>
                      </w:r>
                    </w:p>
                    <w:p w14:paraId="6E0949A7" w14:textId="77777777" w:rsidR="00C17B0C" w:rsidRPr="00853E46" w:rsidRDefault="00C17B0C" w:rsidP="00B25490">
                      <w:pPr>
                        <w:pStyle w:val="BodyText"/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</w:pP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  <w:u w:val="single"/>
                        </w:rPr>
                        <w:t>Partial day absences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, including those related to school activities, require students to turn in any assignments due that day.</w:t>
                      </w:r>
                    </w:p>
                    <w:p w14:paraId="755B9010" w14:textId="77777777" w:rsidR="00C17B0C" w:rsidRPr="00853E46" w:rsidRDefault="00C17B0C" w:rsidP="00B25490">
                      <w:pPr>
                        <w:rPr>
                          <w:rFonts w:ascii="A Year Without Rain" w:hAnsi="A Year Without Rain"/>
                          <w:color w:val="263143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7B9A98" w14:textId="77777777" w:rsidR="00136E72" w:rsidRDefault="00136E72"/>
    <w:p w14:paraId="6EE67C6D" w14:textId="77777777" w:rsidR="00136E72" w:rsidRDefault="00136E72"/>
    <w:p w14:paraId="1B405F2E" w14:textId="77777777" w:rsidR="00136E72" w:rsidRDefault="00136E72"/>
    <w:p w14:paraId="0F902BAD" w14:textId="77777777" w:rsidR="00136E72" w:rsidRDefault="00136E72"/>
    <w:p w14:paraId="28E835A9" w14:textId="77777777" w:rsidR="00136E72" w:rsidRDefault="00136E72"/>
    <w:p w14:paraId="6F5F5581" w14:textId="77777777" w:rsidR="00136E72" w:rsidRDefault="00136E72">
      <w:bookmarkStart w:id="0" w:name="_GoBack"/>
      <w:bookmarkEnd w:id="0"/>
    </w:p>
    <w:p w14:paraId="37603026" w14:textId="77777777" w:rsidR="00136E72" w:rsidRDefault="00136E72"/>
    <w:p w14:paraId="0023E612" w14:textId="77777777" w:rsidR="00136E72" w:rsidRDefault="00136E72"/>
    <w:p w14:paraId="7C3DDFDB" w14:textId="77777777" w:rsidR="00136E72" w:rsidRDefault="00136E72"/>
    <w:p w14:paraId="6CC1D1EA" w14:textId="77777777" w:rsidR="00136E72" w:rsidRDefault="00136E72"/>
    <w:p w14:paraId="629EE1E3" w14:textId="77777777" w:rsidR="00136E72" w:rsidRDefault="00136E72"/>
    <w:p w14:paraId="044CA041" w14:textId="77777777" w:rsidR="00136E72" w:rsidRDefault="00136E72"/>
    <w:p w14:paraId="0AAC887A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D5C56" wp14:editId="770C17FF">
                <wp:simplePos x="0" y="0"/>
                <wp:positionH relativeFrom="page">
                  <wp:posOffset>457200</wp:posOffset>
                </wp:positionH>
                <wp:positionV relativeFrom="page">
                  <wp:posOffset>6972300</wp:posOffset>
                </wp:positionV>
                <wp:extent cx="2876550" cy="447675"/>
                <wp:effectExtent l="0" t="0" r="0" b="9525"/>
                <wp:wrapNone/>
                <wp:docPr id="12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40BC9" w14:textId="77777777" w:rsidR="00C17B0C" w:rsidRPr="005C7C46" w:rsidRDefault="00C17B0C" w:rsidP="00276BD3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  <w:r w:rsidRPr="005C7C46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 xml:space="preserve">Academic </w:t>
                            </w:r>
                            <w:r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>H</w:t>
                            </w:r>
                            <w:r w:rsidRPr="005C7C46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 xml:space="preserve">onesty Policy </w:t>
                            </w:r>
                          </w:p>
                          <w:p w14:paraId="0A050413" w14:textId="77777777" w:rsidR="00C17B0C" w:rsidRPr="005C7C46" w:rsidRDefault="00C17B0C" w:rsidP="00276BD3">
                            <w:pPr>
                              <w:pStyle w:val="Heading1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05" o:spid="_x0000_s1064" type="#_x0000_t202" style="position:absolute;margin-left:36pt;margin-top:549pt;width:226.5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" filled="f" stroked="f">
                <v:textbox inset="0,0,0,0">
                  <w:txbxContent>
                    <w:p w14:paraId="66C40BC9" w14:textId="77777777" w:rsidR="00C17B0C" w:rsidRPr="005C7C46" w:rsidRDefault="00C17B0C" w:rsidP="00276BD3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  <w:r w:rsidRPr="005C7C46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 xml:space="preserve">Academic </w:t>
                      </w:r>
                      <w:r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>H</w:t>
                      </w:r>
                      <w:r w:rsidRPr="005C7C46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 xml:space="preserve">onesty Policy </w:t>
                      </w:r>
                    </w:p>
                    <w:p w14:paraId="0A050413" w14:textId="77777777" w:rsidR="00C17B0C" w:rsidRPr="005C7C46" w:rsidRDefault="00C17B0C" w:rsidP="00276BD3">
                      <w:pPr>
                        <w:pStyle w:val="Heading1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0179CA" wp14:editId="21AA0071">
                <wp:simplePos x="0" y="0"/>
                <wp:positionH relativeFrom="column">
                  <wp:posOffset>2857500</wp:posOffset>
                </wp:positionH>
                <wp:positionV relativeFrom="paragraph">
                  <wp:posOffset>-3175</wp:posOffset>
                </wp:positionV>
                <wp:extent cx="877570" cy="638175"/>
                <wp:effectExtent l="0" t="0" r="0" b="9525"/>
                <wp:wrapNone/>
                <wp:docPr id="1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200C9" w14:textId="77777777" w:rsidR="00C17B0C" w:rsidRDefault="00C17B0C">
                            <w:r w:rsidRPr="009D6D9B">
                              <w:rPr>
                                <w:noProof/>
                              </w:rPr>
                              <w:drawing>
                                <wp:inline distT="0" distB="0" distL="0" distR="0" wp14:anchorId="7F89832C" wp14:editId="597A2DB0">
                                  <wp:extent cx="528637" cy="469900"/>
                                  <wp:effectExtent l="0" t="0" r="4763" b="0"/>
                                  <wp:docPr id="2" name="il_fi" descr="http://www.alwinhoogerdijk.com/files/2011/11/hel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http://www.alwinhoogerdijk.com/files/2011/11/hel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148" cy="469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12" o:spid="_x0000_s1065" type="#_x0000_t202" style="position:absolute;margin-left:225pt;margin-top:-.2pt;width:69.1pt;height:5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" filled="f" stroked="f">
                <v:textbox>
                  <w:txbxContent>
                    <w:p w14:paraId="4EB200C9" w14:textId="77777777" w:rsidR="00C17B0C" w:rsidRDefault="00C17B0C">
                      <w:r w:rsidRPr="009D6D9B">
                        <w:rPr>
                          <w:noProof/>
                        </w:rPr>
                        <w:drawing>
                          <wp:inline distT="0" distB="0" distL="0" distR="0" wp14:anchorId="7F89832C" wp14:editId="597A2DB0">
                            <wp:extent cx="528637" cy="469900"/>
                            <wp:effectExtent l="0" t="0" r="4763" b="0"/>
                            <wp:docPr id="2" name="il_fi" descr="http://www.alwinhoogerdijk.com/files/2011/11/hel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http://www.alwinhoogerdijk.com/files/2011/11/hel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148" cy="469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DFC286" wp14:editId="50364F7E">
                <wp:simplePos x="0" y="0"/>
                <wp:positionH relativeFrom="page">
                  <wp:posOffset>4084320</wp:posOffset>
                </wp:positionH>
                <wp:positionV relativeFrom="page">
                  <wp:posOffset>6858000</wp:posOffset>
                </wp:positionV>
                <wp:extent cx="2710815" cy="390525"/>
                <wp:effectExtent l="0" t="0" r="13335" b="9525"/>
                <wp:wrapNone/>
                <wp:docPr id="10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54E75" w14:textId="77777777" w:rsidR="00C17B0C" w:rsidRPr="005C7C46" w:rsidRDefault="00C17B0C" w:rsidP="00A258AE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  <w:r w:rsidRPr="005C7C46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>Extra Help!</w:t>
                            </w:r>
                          </w:p>
                          <w:p w14:paraId="369F956D" w14:textId="77777777" w:rsidR="00C17B0C" w:rsidRPr="005C7C46" w:rsidRDefault="00C17B0C" w:rsidP="00A258AE">
                            <w:pPr>
                              <w:pStyle w:val="Heading1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07" o:spid="_x0000_s1066" type="#_x0000_t202" style="position:absolute;margin-left:321.6pt;margin-top:540pt;width:213.4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" filled="f" stroked="f">
                <v:textbox inset="0,0,0,0">
                  <w:txbxContent>
                    <w:p w14:paraId="10054E75" w14:textId="77777777" w:rsidR="00C17B0C" w:rsidRPr="005C7C46" w:rsidRDefault="00C17B0C" w:rsidP="00A258AE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  <w:r w:rsidRPr="005C7C46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>Extra Help!</w:t>
                      </w:r>
                    </w:p>
                    <w:p w14:paraId="369F956D" w14:textId="77777777" w:rsidR="00C17B0C" w:rsidRPr="005C7C46" w:rsidRDefault="00C17B0C" w:rsidP="00A258AE">
                      <w:pPr>
                        <w:pStyle w:val="Heading1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FC5FE7" w14:textId="77777777" w:rsidR="00136E72" w:rsidRDefault="00136E72"/>
    <w:p w14:paraId="47F7E182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94732F" wp14:editId="3013A6D2">
                <wp:simplePos x="0" y="0"/>
                <wp:positionH relativeFrom="page">
                  <wp:posOffset>3762375</wp:posOffset>
                </wp:positionH>
                <wp:positionV relativeFrom="page">
                  <wp:posOffset>7328535</wp:posOffset>
                </wp:positionV>
                <wp:extent cx="3886200" cy="2044065"/>
                <wp:effectExtent l="0" t="0" r="0" b="13335"/>
                <wp:wrapNone/>
                <wp:docPr id="9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044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080EC" w14:textId="77777777" w:rsidR="00C17B0C" w:rsidRPr="00F9229D" w:rsidRDefault="00C17B0C" w:rsidP="000C4DB8">
                            <w:pPr>
                              <w:spacing w:after="120"/>
                              <w:rPr>
                                <w:rFonts w:ascii="A Year Without Rain" w:hAnsi="A Year Without Rain" w:cs="Arial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</w:rPr>
                              <w:t>I am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available during tutorial,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after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school, or by appointment.  Please feel free to talk to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me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about any issues you may have, and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I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will do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my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best to help you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.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sym w:font="Wingdings" w:char="F04A"/>
                            </w:r>
                          </w:p>
                          <w:p w14:paraId="3EEE96D5" w14:textId="77777777" w:rsidR="00C17B0C" w:rsidRDefault="00C17B0C" w:rsidP="00F9229D">
                            <w:pPr>
                              <w:rPr>
                                <w:rFonts w:ascii="A Year Without Rain" w:hAnsi="A Year Without Rain" w:cs="Arial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</w:rPr>
                              <w:t>As we start this school year, I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promise to do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 xml:space="preserve">my very best as your teacher 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to abide by these rules as well as provide you with a respectful and engaging experience. If we work together with the expectations and the rules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set forth in this syllabus, I am c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onfident we will have a successful and enjoyable year! </w:t>
                            </w:r>
                          </w:p>
                          <w:p w14:paraId="621D2C96" w14:textId="1C42F62E" w:rsidR="00C17B0C" w:rsidRPr="00895B5A" w:rsidRDefault="00400DBC" w:rsidP="009D6D9B">
                            <w:pPr>
                              <w:tabs>
                                <w:tab w:val="left" w:pos="2160"/>
                              </w:tabs>
                              <w:jc w:val="center"/>
                              <w:rPr>
                                <w:rFonts w:ascii="Freestyle Script" w:hAnsi="Freestyle Script" w:cs="Arial"/>
                                <w:color w:val="DC004B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 w:cs="Arial"/>
                                <w:color w:val="DC004B"/>
                                <w:sz w:val="40"/>
                                <w:szCs w:val="28"/>
                              </w:rPr>
                              <w:t>Mr. Sabado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08" o:spid="_x0000_s1067" type="#_x0000_t202" style="position:absolute;margin-left:296.25pt;margin-top:577.05pt;width:306pt;height:160.9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" filled="f" stroked="f">
                <v:textbox inset="0,0,0,0">
                  <w:txbxContent>
                    <w:p w14:paraId="29D080EC" w14:textId="77777777" w:rsidR="00C17B0C" w:rsidRPr="00F9229D" w:rsidRDefault="00C17B0C" w:rsidP="000C4DB8">
                      <w:pPr>
                        <w:spacing w:after="120"/>
                        <w:rPr>
                          <w:rFonts w:ascii="A Year Without Rain" w:hAnsi="A Year Without Rain" w:cs="Arial"/>
                        </w:rPr>
                      </w:pPr>
                      <w:r>
                        <w:rPr>
                          <w:rFonts w:ascii="A Year Without Rain" w:hAnsi="A Year Without Rain" w:cs="Arial"/>
                        </w:rPr>
                        <w:t>I am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available during tutorial, </w:t>
                      </w:r>
                      <w:r>
                        <w:rPr>
                          <w:rFonts w:ascii="A Year Without Rain" w:hAnsi="A Year Without Rain" w:cs="Arial"/>
                        </w:rPr>
                        <w:t>after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school, or by appointment.  Please feel free to talk to </w:t>
                      </w:r>
                      <w:r>
                        <w:rPr>
                          <w:rFonts w:ascii="A Year Without Rain" w:hAnsi="A Year Without Rain" w:cs="Arial"/>
                        </w:rPr>
                        <w:t>me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about any issues you may have, and </w:t>
                      </w:r>
                      <w:r>
                        <w:rPr>
                          <w:rFonts w:ascii="A Year Without Rain" w:hAnsi="A Year Without Rain" w:cs="Arial"/>
                        </w:rPr>
                        <w:t>I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will do </w:t>
                      </w:r>
                      <w:r>
                        <w:rPr>
                          <w:rFonts w:ascii="A Year Without Rain" w:hAnsi="A Year Without Rain" w:cs="Arial"/>
                        </w:rPr>
                        <w:t>my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best to help you</w:t>
                      </w:r>
                      <w:r>
                        <w:rPr>
                          <w:rFonts w:ascii="A Year Without Rain" w:hAnsi="A Year Without Rain" w:cs="Arial"/>
                        </w:rPr>
                        <w:t>.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sym w:font="Wingdings" w:char="F04A"/>
                      </w:r>
                    </w:p>
                    <w:p w14:paraId="3EEE96D5" w14:textId="77777777" w:rsidR="00C17B0C" w:rsidRDefault="00C17B0C" w:rsidP="00F9229D">
                      <w:pPr>
                        <w:rPr>
                          <w:rFonts w:ascii="A Year Without Rain" w:hAnsi="A Year Without Rain" w:cs="Arial"/>
                        </w:rPr>
                      </w:pPr>
                      <w:r>
                        <w:rPr>
                          <w:rFonts w:ascii="A Year Without Rain" w:hAnsi="A Year Without Rain" w:cs="Arial"/>
                        </w:rPr>
                        <w:t>As we start this school year, I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promise to do </w:t>
                      </w:r>
                      <w:r>
                        <w:rPr>
                          <w:rFonts w:ascii="A Year Without Rain" w:hAnsi="A Year Without Rain" w:cs="Arial"/>
                        </w:rPr>
                        <w:t xml:space="preserve">my very best as your teacher 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to abide by these rules as well as provide you with a respectful and engaging experience. If we work together with the expectations and the rules </w:t>
                      </w:r>
                      <w:r>
                        <w:rPr>
                          <w:rFonts w:ascii="A Year Without Rain" w:hAnsi="A Year Without Rain" w:cs="Arial"/>
                        </w:rPr>
                        <w:t>set forth in this syllabus, I am c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onfident we will have a successful and enjoyable year! </w:t>
                      </w:r>
                    </w:p>
                    <w:p w14:paraId="621D2C96" w14:textId="1C42F62E" w:rsidR="00C17B0C" w:rsidRPr="00895B5A" w:rsidRDefault="00400DBC" w:rsidP="009D6D9B">
                      <w:pPr>
                        <w:tabs>
                          <w:tab w:val="left" w:pos="2160"/>
                        </w:tabs>
                        <w:jc w:val="center"/>
                        <w:rPr>
                          <w:rFonts w:ascii="Freestyle Script" w:hAnsi="Freestyle Script" w:cs="Arial"/>
                          <w:color w:val="DC004B"/>
                          <w:sz w:val="40"/>
                          <w:szCs w:val="28"/>
                        </w:rPr>
                      </w:pPr>
                      <w:r>
                        <w:rPr>
                          <w:rFonts w:ascii="Vladimir Script" w:hAnsi="Vladimir Script" w:cs="Arial"/>
                          <w:color w:val="DC004B"/>
                          <w:sz w:val="40"/>
                          <w:szCs w:val="28"/>
                        </w:rPr>
                        <w:t xml:space="preserve">Mr. </w:t>
                      </w:r>
                      <w:r>
                        <w:rPr>
                          <w:rFonts w:ascii="Vladimir Script" w:hAnsi="Vladimir Script" w:cs="Arial"/>
                          <w:color w:val="DC004B"/>
                          <w:sz w:val="40"/>
                          <w:szCs w:val="28"/>
                        </w:rPr>
                        <w:t>Sabado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F38A78" wp14:editId="2614290A">
                <wp:simplePos x="0" y="0"/>
                <wp:positionH relativeFrom="page">
                  <wp:posOffset>431800</wp:posOffset>
                </wp:positionH>
                <wp:positionV relativeFrom="page">
                  <wp:posOffset>7327900</wp:posOffset>
                </wp:positionV>
                <wp:extent cx="2971800" cy="1847850"/>
                <wp:effectExtent l="0" t="0" r="0" b="0"/>
                <wp:wrapNone/>
                <wp:docPr id="8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5C0DD" w14:textId="77777777" w:rsidR="00C17B0C" w:rsidRPr="005C7C46" w:rsidRDefault="00C17B0C" w:rsidP="005C7C46">
                            <w:pPr>
                              <w:spacing w:after="120"/>
                              <w:rPr>
                                <w:rFonts w:ascii="A Year Without Rain" w:hAnsi="A Year Without Rain" w:cs="Arial"/>
                              </w:rPr>
                            </w:pP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Cheating is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absolutely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un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acceptable and will result in a grade of ZERO for the assignment and an administrative referral. This includes, but is not limited to, copying another student’s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home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>work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, classwork,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 or exam, unauthorized use of a calculator, or using an electronic device during an exam. </w:t>
                            </w:r>
                          </w:p>
                          <w:p w14:paraId="4064AE75" w14:textId="77777777" w:rsidR="00C17B0C" w:rsidRPr="005C7C46" w:rsidRDefault="00C17B0C" w:rsidP="00276BD3">
                            <w:pPr>
                              <w:rPr>
                                <w:rFonts w:ascii="A Year Without Rain" w:hAnsi="A Year Without Rain"/>
                              </w:rPr>
                            </w:pP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Please refer to the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complete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 Academic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H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onesty policy document on the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WHS website.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06" o:spid="_x0000_s1068" type="#_x0000_t202" style="position:absolute;margin-left:34pt;margin-top:577pt;width:234pt;height:145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" filled="f" stroked="f">
                <v:textbox inset="0,0,0,0">
                  <w:txbxContent>
                    <w:p w14:paraId="2125C0DD" w14:textId="77777777" w:rsidR="00C17B0C" w:rsidRPr="005C7C46" w:rsidRDefault="00C17B0C" w:rsidP="005C7C46">
                      <w:pPr>
                        <w:spacing w:after="120"/>
                        <w:rPr>
                          <w:rFonts w:ascii="A Year Without Rain" w:hAnsi="A Year Without Rain" w:cs="Arial"/>
                        </w:rPr>
                      </w:pPr>
                      <w:r w:rsidRPr="005C7C46">
                        <w:rPr>
                          <w:rFonts w:ascii="A Year Without Rain" w:hAnsi="A Year Without Rain" w:cs="Arial"/>
                        </w:rPr>
                        <w:t xml:space="preserve">Cheating is </w:t>
                      </w:r>
                      <w:r>
                        <w:rPr>
                          <w:rFonts w:ascii="A Year Without Rain" w:hAnsi="A Year Without Rain" w:cs="Arial"/>
                        </w:rPr>
                        <w:t>absolutely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 </w:t>
                      </w:r>
                      <w:r>
                        <w:rPr>
                          <w:rFonts w:ascii="A Year Without Rain" w:hAnsi="A Year Without Rain" w:cs="Arial"/>
                        </w:rPr>
                        <w:t>un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acceptable and will result in a grade of ZERO for the assignment and an administrative referral. This includes, but is not limited to, copying another student’s </w:t>
                      </w:r>
                      <w:r>
                        <w:rPr>
                          <w:rFonts w:ascii="A Year Without Rain" w:hAnsi="A Year Without Rain" w:cs="Arial"/>
                        </w:rPr>
                        <w:t>home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>work</w:t>
                      </w:r>
                      <w:r>
                        <w:rPr>
                          <w:rFonts w:ascii="A Year Without Rain" w:hAnsi="A Year Without Rain" w:cs="Arial"/>
                        </w:rPr>
                        <w:t>, classwork,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 or exam, unauthorized use of a calculator, or using an electronic device during an exam. </w:t>
                      </w:r>
                    </w:p>
                    <w:p w14:paraId="4064AE75" w14:textId="77777777" w:rsidR="00C17B0C" w:rsidRPr="005C7C46" w:rsidRDefault="00C17B0C" w:rsidP="00276BD3">
                      <w:pPr>
                        <w:rPr>
                          <w:rFonts w:ascii="A Year Without Rain" w:hAnsi="A Year Without Rain"/>
                        </w:rPr>
                      </w:pPr>
                      <w:r w:rsidRPr="005C7C46">
                        <w:rPr>
                          <w:rFonts w:ascii="A Year Without Rain" w:hAnsi="A Year Without Rain" w:cs="Arial"/>
                        </w:rPr>
                        <w:t xml:space="preserve">Please refer to the </w:t>
                      </w:r>
                      <w:r>
                        <w:rPr>
                          <w:rFonts w:ascii="A Year Without Rain" w:hAnsi="A Year Without Rain" w:cs="Arial"/>
                        </w:rPr>
                        <w:t>complete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 Academic </w:t>
                      </w:r>
                      <w:r>
                        <w:rPr>
                          <w:rFonts w:ascii="A Year Without Rain" w:hAnsi="A Year Without Rain" w:cs="Arial"/>
                        </w:rPr>
                        <w:t>H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onesty policy document on the </w:t>
                      </w:r>
                      <w:r>
                        <w:rPr>
                          <w:rFonts w:ascii="A Year Without Rain" w:hAnsi="A Year Without Rain" w:cs="Arial"/>
                        </w:rPr>
                        <w:t>WHS website.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B9301BC" w14:textId="77777777" w:rsidR="00136E72" w:rsidRDefault="00136E72"/>
    <w:p w14:paraId="21B6440B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1974" wp14:editId="6A187983">
                <wp:simplePos x="0" y="0"/>
                <wp:positionH relativeFrom="page">
                  <wp:posOffset>2057400</wp:posOffset>
                </wp:positionH>
                <wp:positionV relativeFrom="page">
                  <wp:posOffset>9144000</wp:posOffset>
                </wp:positionV>
                <wp:extent cx="5257800" cy="228600"/>
                <wp:effectExtent l="0" t="0" r="0" b="0"/>
                <wp:wrapNone/>
                <wp:docPr id="17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D621B" w14:textId="77777777" w:rsidR="00C17B0C" w:rsidRPr="00B03C71" w:rsidRDefault="00C17B0C" w:rsidP="00AF095D">
                            <w:pPr>
                              <w:pStyle w:val="VolumeNumber"/>
                              <w:rPr>
                                <w:color w:val="00336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51" o:spid="_x0000_s1069" type="#_x0000_t202" style="position:absolute;margin-left:162pt;margin-top:10in;width:414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" filled="f" stroked="f">
                <v:textbox inset="0,0,0,0">
                  <w:txbxContent>
                    <w:p w14:paraId="2F3D621B" w14:textId="77777777" w:rsidR="00C17B0C" w:rsidRPr="00B03C71" w:rsidRDefault="00C17B0C" w:rsidP="00AF095D">
                      <w:pPr>
                        <w:pStyle w:val="VolumeNumber"/>
                        <w:rPr>
                          <w:color w:val="00336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7FA98E4" wp14:editId="73C837CB">
                <wp:simplePos x="0" y="0"/>
                <wp:positionH relativeFrom="page">
                  <wp:posOffset>457200</wp:posOffset>
                </wp:positionH>
                <wp:positionV relativeFrom="page">
                  <wp:posOffset>9629775</wp:posOffset>
                </wp:positionV>
                <wp:extent cx="6858000" cy="274320"/>
                <wp:effectExtent l="0" t="0" r="0" b="0"/>
                <wp:wrapNone/>
                <wp:docPr id="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74320"/>
                        </a:xfrm>
                        <a:prstGeom prst="rect">
                          <a:avLst/>
                        </a:prstGeom>
                        <a:solidFill>
                          <a:srgbClr val="263143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596FA38" w14:textId="77777777" w:rsidR="00C17B0C" w:rsidRPr="00E53D05" w:rsidRDefault="00C17B0C" w:rsidP="00AB0530">
                            <w:pP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E53D05">
                              <w:rPr>
                                <w:rFonts w:ascii="Digs My Hart" w:hAnsi="Digs My Hart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MATH 1  </w:t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 xml:space="preserve">2015 </w:t>
                            </w:r>
                            <w:r w:rsidRPr="00E53D05"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33" o:spid="_x0000_s1070" type="#_x0000_t202" style="position:absolute;margin-left:36pt;margin-top:758.25pt;width:540pt;height:21.6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" fillcolor="#263143" stroked="f">
                <v:textbox inset="0,0,0,0">
                  <w:txbxContent>
                    <w:p w14:paraId="7596FA38" w14:textId="77777777" w:rsidR="00C17B0C" w:rsidRPr="00E53D05" w:rsidRDefault="00C17B0C" w:rsidP="00AB0530">
                      <w:pP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</w:pPr>
                      <w:r w:rsidRPr="00E53D05">
                        <w:rPr>
                          <w:rFonts w:ascii="Digs My Hart" w:hAnsi="Digs My Hart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 xml:space="preserve">MATH 1  </w:t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  <w:t xml:space="preserve">2015 </w:t>
                      </w:r>
                      <w:r w:rsidRPr="00E53D05"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 xml:space="preserve">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36E72" w:rsidSect="00371D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igs My Hart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 Year Without Rain">
    <w:altName w:val="Times New Roman"/>
    <w:charset w:val="00"/>
    <w:family w:val="auto"/>
    <w:pitch w:val="variable"/>
    <w:sig w:usb0="A000002F" w:usb1="4000000A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Tekton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B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7DA9"/>
    <w:multiLevelType w:val="hybridMultilevel"/>
    <w:tmpl w:val="EF1CBD40"/>
    <w:lvl w:ilvl="0" w:tplc="AD8C6B8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90A2C"/>
    <w:multiLevelType w:val="hybridMultilevel"/>
    <w:tmpl w:val="EA12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3439C"/>
    <w:multiLevelType w:val="hybridMultilevel"/>
    <w:tmpl w:val="D0E5465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A257BBC"/>
    <w:multiLevelType w:val="hybridMultilevel"/>
    <w:tmpl w:val="4E7420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C905ECA"/>
    <w:multiLevelType w:val="hybridMultilevel"/>
    <w:tmpl w:val="4A2C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D4AF9"/>
    <w:multiLevelType w:val="hybridMultilevel"/>
    <w:tmpl w:val="738C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C2F47"/>
    <w:multiLevelType w:val="hybridMultilevel"/>
    <w:tmpl w:val="E3FCF7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7356D3B"/>
    <w:multiLevelType w:val="hybridMultilevel"/>
    <w:tmpl w:val="A23C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5971"/>
    <w:multiLevelType w:val="hybridMultilevel"/>
    <w:tmpl w:val="2E9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D17E8"/>
    <w:multiLevelType w:val="hybridMultilevel"/>
    <w:tmpl w:val="AC90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F16A8D"/>
    <w:multiLevelType w:val="hybridMultilevel"/>
    <w:tmpl w:val="D364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777DD"/>
    <w:multiLevelType w:val="hybridMultilevel"/>
    <w:tmpl w:val="32ECFF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F996585"/>
    <w:multiLevelType w:val="hybridMultilevel"/>
    <w:tmpl w:val="DF48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11"/>
  </w:num>
  <w:num w:numId="7">
    <w:abstractNumId w:val="3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56"/>
    <w:rsid w:val="000013A6"/>
    <w:rsid w:val="000050C4"/>
    <w:rsid w:val="00005817"/>
    <w:rsid w:val="00006107"/>
    <w:rsid w:val="000100C4"/>
    <w:rsid w:val="00012796"/>
    <w:rsid w:val="000145A0"/>
    <w:rsid w:val="000159A1"/>
    <w:rsid w:val="00030C46"/>
    <w:rsid w:val="00053027"/>
    <w:rsid w:val="00072654"/>
    <w:rsid w:val="00090BC0"/>
    <w:rsid w:val="000940B2"/>
    <w:rsid w:val="00096326"/>
    <w:rsid w:val="000A427C"/>
    <w:rsid w:val="000B3940"/>
    <w:rsid w:val="000C4DB8"/>
    <w:rsid w:val="000C631C"/>
    <w:rsid w:val="000E32BA"/>
    <w:rsid w:val="000F40EB"/>
    <w:rsid w:val="00102575"/>
    <w:rsid w:val="0012571D"/>
    <w:rsid w:val="00136E72"/>
    <w:rsid w:val="00146AC5"/>
    <w:rsid w:val="0017678D"/>
    <w:rsid w:val="00183617"/>
    <w:rsid w:val="00194603"/>
    <w:rsid w:val="001B7CD9"/>
    <w:rsid w:val="001E2897"/>
    <w:rsid w:val="001F090E"/>
    <w:rsid w:val="001F3468"/>
    <w:rsid w:val="002001B4"/>
    <w:rsid w:val="00223F7C"/>
    <w:rsid w:val="00226A20"/>
    <w:rsid w:val="002433E7"/>
    <w:rsid w:val="00250FE7"/>
    <w:rsid w:val="00276BD3"/>
    <w:rsid w:val="002A094F"/>
    <w:rsid w:val="002A6A73"/>
    <w:rsid w:val="002C22C2"/>
    <w:rsid w:val="002D1D37"/>
    <w:rsid w:val="002F4685"/>
    <w:rsid w:val="0031146D"/>
    <w:rsid w:val="0031150F"/>
    <w:rsid w:val="003469F1"/>
    <w:rsid w:val="00356E7D"/>
    <w:rsid w:val="00360FC4"/>
    <w:rsid w:val="0036663E"/>
    <w:rsid w:val="00371D36"/>
    <w:rsid w:val="00372323"/>
    <w:rsid w:val="003C6117"/>
    <w:rsid w:val="00400DBC"/>
    <w:rsid w:val="00404357"/>
    <w:rsid w:val="00426001"/>
    <w:rsid w:val="00442BDA"/>
    <w:rsid w:val="00451E59"/>
    <w:rsid w:val="004545E4"/>
    <w:rsid w:val="00462B38"/>
    <w:rsid w:val="004817FF"/>
    <w:rsid w:val="00490F32"/>
    <w:rsid w:val="004948F5"/>
    <w:rsid w:val="004A4CCE"/>
    <w:rsid w:val="004D5160"/>
    <w:rsid w:val="00502C56"/>
    <w:rsid w:val="00575F69"/>
    <w:rsid w:val="0058149A"/>
    <w:rsid w:val="00583656"/>
    <w:rsid w:val="005B033D"/>
    <w:rsid w:val="005C5C14"/>
    <w:rsid w:val="005C7C46"/>
    <w:rsid w:val="005F3E77"/>
    <w:rsid w:val="006129BC"/>
    <w:rsid w:val="0062149E"/>
    <w:rsid w:val="00635023"/>
    <w:rsid w:val="00636D3A"/>
    <w:rsid w:val="00642F8D"/>
    <w:rsid w:val="00644FD4"/>
    <w:rsid w:val="00670110"/>
    <w:rsid w:val="00673576"/>
    <w:rsid w:val="00692C71"/>
    <w:rsid w:val="006A78DB"/>
    <w:rsid w:val="006D102D"/>
    <w:rsid w:val="006E391A"/>
    <w:rsid w:val="006F3C5D"/>
    <w:rsid w:val="007066A5"/>
    <w:rsid w:val="00711250"/>
    <w:rsid w:val="00727F5F"/>
    <w:rsid w:val="007427F9"/>
    <w:rsid w:val="007502BE"/>
    <w:rsid w:val="0075352C"/>
    <w:rsid w:val="00776DB1"/>
    <w:rsid w:val="00785D46"/>
    <w:rsid w:val="007A0D51"/>
    <w:rsid w:val="007C079F"/>
    <w:rsid w:val="007C147C"/>
    <w:rsid w:val="007D02F0"/>
    <w:rsid w:val="007D4027"/>
    <w:rsid w:val="007E1575"/>
    <w:rsid w:val="007E45AA"/>
    <w:rsid w:val="00816361"/>
    <w:rsid w:val="00841145"/>
    <w:rsid w:val="00853E46"/>
    <w:rsid w:val="00863EEF"/>
    <w:rsid w:val="0086587E"/>
    <w:rsid w:val="0087702E"/>
    <w:rsid w:val="00893209"/>
    <w:rsid w:val="00895B5A"/>
    <w:rsid w:val="00896052"/>
    <w:rsid w:val="00896BC8"/>
    <w:rsid w:val="008A407F"/>
    <w:rsid w:val="008D5CA9"/>
    <w:rsid w:val="008E5285"/>
    <w:rsid w:val="009053D0"/>
    <w:rsid w:val="00914CF1"/>
    <w:rsid w:val="00927ECA"/>
    <w:rsid w:val="00937C2E"/>
    <w:rsid w:val="00943D47"/>
    <w:rsid w:val="00947778"/>
    <w:rsid w:val="00955860"/>
    <w:rsid w:val="0097287F"/>
    <w:rsid w:val="00981927"/>
    <w:rsid w:val="009A13FB"/>
    <w:rsid w:val="009A1F0F"/>
    <w:rsid w:val="009D2C78"/>
    <w:rsid w:val="009D6D9B"/>
    <w:rsid w:val="009D7DED"/>
    <w:rsid w:val="009E044A"/>
    <w:rsid w:val="009F3BF9"/>
    <w:rsid w:val="009F50CF"/>
    <w:rsid w:val="009F57D3"/>
    <w:rsid w:val="00A00785"/>
    <w:rsid w:val="00A258AE"/>
    <w:rsid w:val="00A45D7A"/>
    <w:rsid w:val="00A570C0"/>
    <w:rsid w:val="00A74EA6"/>
    <w:rsid w:val="00A75D3C"/>
    <w:rsid w:val="00A95CEE"/>
    <w:rsid w:val="00AA7825"/>
    <w:rsid w:val="00AB0530"/>
    <w:rsid w:val="00AB30ED"/>
    <w:rsid w:val="00AB7160"/>
    <w:rsid w:val="00AB72C6"/>
    <w:rsid w:val="00AC40CE"/>
    <w:rsid w:val="00AC4F4E"/>
    <w:rsid w:val="00AC4F53"/>
    <w:rsid w:val="00AE6B14"/>
    <w:rsid w:val="00AF095D"/>
    <w:rsid w:val="00AF28E9"/>
    <w:rsid w:val="00AF7545"/>
    <w:rsid w:val="00B05B80"/>
    <w:rsid w:val="00B105CE"/>
    <w:rsid w:val="00B21591"/>
    <w:rsid w:val="00B25490"/>
    <w:rsid w:val="00B62558"/>
    <w:rsid w:val="00B677D9"/>
    <w:rsid w:val="00B879E9"/>
    <w:rsid w:val="00B90BD9"/>
    <w:rsid w:val="00B9620F"/>
    <w:rsid w:val="00BA21C8"/>
    <w:rsid w:val="00BA4803"/>
    <w:rsid w:val="00BC4616"/>
    <w:rsid w:val="00BD46EF"/>
    <w:rsid w:val="00BF57B8"/>
    <w:rsid w:val="00C17B0C"/>
    <w:rsid w:val="00C27A92"/>
    <w:rsid w:val="00C35391"/>
    <w:rsid w:val="00C37047"/>
    <w:rsid w:val="00C4414A"/>
    <w:rsid w:val="00C56C81"/>
    <w:rsid w:val="00C72B52"/>
    <w:rsid w:val="00C75C4F"/>
    <w:rsid w:val="00C835F5"/>
    <w:rsid w:val="00CB532B"/>
    <w:rsid w:val="00CC0864"/>
    <w:rsid w:val="00CD63AF"/>
    <w:rsid w:val="00D011B2"/>
    <w:rsid w:val="00D15F4B"/>
    <w:rsid w:val="00D1605E"/>
    <w:rsid w:val="00D56BF2"/>
    <w:rsid w:val="00D708CF"/>
    <w:rsid w:val="00D71E5E"/>
    <w:rsid w:val="00DA7D95"/>
    <w:rsid w:val="00DB245A"/>
    <w:rsid w:val="00DC37F5"/>
    <w:rsid w:val="00DC4AB1"/>
    <w:rsid w:val="00DE1356"/>
    <w:rsid w:val="00DF1A68"/>
    <w:rsid w:val="00E17EB7"/>
    <w:rsid w:val="00E53D05"/>
    <w:rsid w:val="00E636A1"/>
    <w:rsid w:val="00E70C00"/>
    <w:rsid w:val="00E77450"/>
    <w:rsid w:val="00E876D3"/>
    <w:rsid w:val="00E9394D"/>
    <w:rsid w:val="00ED080E"/>
    <w:rsid w:val="00ED1727"/>
    <w:rsid w:val="00F0240B"/>
    <w:rsid w:val="00F045B2"/>
    <w:rsid w:val="00F137F9"/>
    <w:rsid w:val="00F163B0"/>
    <w:rsid w:val="00F26828"/>
    <w:rsid w:val="00F30F57"/>
    <w:rsid w:val="00F80D70"/>
    <w:rsid w:val="00F9229D"/>
    <w:rsid w:val="00F9370B"/>
    <w:rsid w:val="00F94FC0"/>
    <w:rsid w:val="00F955E4"/>
    <w:rsid w:val="00FA1230"/>
    <w:rsid w:val="00FA2188"/>
    <w:rsid w:val="00FA4A33"/>
    <w:rsid w:val="00FE28C8"/>
    <w:rsid w:val="00FE2ED3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690,#66707a,#2b7e02"/>
    </o:shapedefaults>
    <o:shapelayout v:ext="edit">
      <o:idmap v:ext="edit" data="1"/>
    </o:shapelayout>
  </w:shapeDefaults>
  <w:decimalSymbol w:val="."/>
  <w:listSeparator w:val=","/>
  <w14:docId w14:val="52ECA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A33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48F5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A4A33"/>
    <w:pPr>
      <w:keepNext/>
      <w:spacing w:after="120" w:line="400" w:lineRule="exact"/>
      <w:outlineLvl w:val="1"/>
    </w:pPr>
    <w:rPr>
      <w:color w:val="FFFFFF"/>
      <w:sz w:val="28"/>
      <w:szCs w:val="20"/>
    </w:rPr>
  </w:style>
  <w:style w:type="paragraph" w:styleId="Heading3">
    <w:name w:val="heading 3"/>
    <w:basedOn w:val="Normal"/>
    <w:next w:val="Normal"/>
    <w:qFormat/>
    <w:rsid w:val="00FA4A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A4A33"/>
    <w:pPr>
      <w:keepNext/>
      <w:outlineLvl w:val="3"/>
    </w:pPr>
    <w:rPr>
      <w:color w:val="003300"/>
      <w:szCs w:val="20"/>
    </w:rPr>
  </w:style>
  <w:style w:type="paragraph" w:styleId="Heading9">
    <w:name w:val="heading 9"/>
    <w:basedOn w:val="Normal"/>
    <w:next w:val="Normal"/>
    <w:qFormat/>
    <w:rsid w:val="00FA4A33"/>
    <w:pPr>
      <w:keepNext/>
      <w:outlineLvl w:val="8"/>
    </w:pPr>
    <w:rPr>
      <w:i/>
      <w:color w:val="0080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head">
    <w:name w:val="Masthead"/>
    <w:basedOn w:val="Heading1"/>
    <w:rsid w:val="0012571D"/>
    <w:pPr>
      <w:spacing w:before="0" w:after="0"/>
    </w:pPr>
    <w:rPr>
      <w:rFonts w:cs="Times New Roman"/>
      <w:b w:val="0"/>
      <w:bCs w:val="0"/>
      <w:kern w:val="0"/>
      <w:sz w:val="80"/>
      <w:szCs w:val="96"/>
    </w:rPr>
  </w:style>
  <w:style w:type="paragraph" w:styleId="BodyText">
    <w:name w:val="Body Text"/>
    <w:basedOn w:val="Normal"/>
    <w:link w:val="BodyTextChar"/>
    <w:rsid w:val="00FA4A33"/>
    <w:pPr>
      <w:spacing w:after="120" w:line="240" w:lineRule="atLeast"/>
    </w:pPr>
    <w:rPr>
      <w:color w:val="000000"/>
      <w:sz w:val="18"/>
      <w:szCs w:val="20"/>
    </w:rPr>
  </w:style>
  <w:style w:type="paragraph" w:styleId="BodyTextIndent">
    <w:name w:val="Body Text Indent"/>
    <w:basedOn w:val="Normal"/>
    <w:rsid w:val="00CB532B"/>
    <w:pPr>
      <w:tabs>
        <w:tab w:val="left" w:pos="180"/>
      </w:tabs>
      <w:spacing w:line="260" w:lineRule="exact"/>
      <w:ind w:left="187" w:hanging="187"/>
    </w:pPr>
    <w:rPr>
      <w:i/>
      <w:color w:val="003366"/>
      <w:sz w:val="18"/>
      <w:szCs w:val="20"/>
    </w:rPr>
  </w:style>
  <w:style w:type="paragraph" w:customStyle="1" w:styleId="QuoteText">
    <w:name w:val="Quote Text"/>
    <w:basedOn w:val="Normal"/>
    <w:rsid w:val="0075352C"/>
    <w:pPr>
      <w:spacing w:line="360" w:lineRule="atLeast"/>
      <w:jc w:val="center"/>
    </w:pPr>
    <w:rPr>
      <w:b/>
      <w:i/>
      <w:color w:val="003366"/>
      <w:sz w:val="22"/>
      <w:szCs w:val="20"/>
    </w:rPr>
  </w:style>
  <w:style w:type="paragraph" w:customStyle="1" w:styleId="CaptionText">
    <w:name w:val="Caption Text"/>
    <w:basedOn w:val="Normal"/>
    <w:rsid w:val="00F137F9"/>
    <w:pPr>
      <w:spacing w:line="240" w:lineRule="atLeast"/>
    </w:pPr>
    <w:rPr>
      <w:color w:val="003366"/>
      <w:sz w:val="16"/>
      <w:szCs w:val="20"/>
    </w:rPr>
  </w:style>
  <w:style w:type="paragraph" w:customStyle="1" w:styleId="QuoteTextLeftAlign">
    <w:name w:val="Quote Text Left Align"/>
    <w:basedOn w:val="QuoteText"/>
    <w:rsid w:val="002433E7"/>
    <w:pPr>
      <w:jc w:val="left"/>
    </w:pPr>
  </w:style>
  <w:style w:type="paragraph" w:customStyle="1" w:styleId="CaptionTextWhite">
    <w:name w:val="Caption Text White"/>
    <w:basedOn w:val="Normal"/>
    <w:rsid w:val="000159A1"/>
    <w:rPr>
      <w:color w:val="FFFFFF"/>
      <w:sz w:val="16"/>
    </w:rPr>
  </w:style>
  <w:style w:type="paragraph" w:customStyle="1" w:styleId="VolumeNumber">
    <w:name w:val="Volume Number"/>
    <w:basedOn w:val="CaptionText"/>
    <w:rsid w:val="0031150F"/>
    <w:pPr>
      <w:jc w:val="right"/>
    </w:pPr>
    <w:rPr>
      <w:color w:val="FFFFFF"/>
    </w:rPr>
  </w:style>
  <w:style w:type="paragraph" w:customStyle="1" w:styleId="PageNumbers">
    <w:name w:val="Page Numbers"/>
    <w:basedOn w:val="VolumeNumber"/>
    <w:rsid w:val="00CB532B"/>
    <w:pPr>
      <w:jc w:val="left"/>
    </w:pPr>
  </w:style>
  <w:style w:type="character" w:styleId="Hyperlink">
    <w:name w:val="Hyperlink"/>
    <w:basedOn w:val="DefaultParagraphFont"/>
    <w:rsid w:val="00A95CEE"/>
    <w:rPr>
      <w:color w:val="0000FF"/>
      <w:u w:val="single"/>
    </w:rPr>
  </w:style>
  <w:style w:type="paragraph" w:customStyle="1" w:styleId="ContactInformation">
    <w:name w:val="Contact Information"/>
    <w:basedOn w:val="BodyText"/>
    <w:rsid w:val="00AB72C6"/>
    <w:rPr>
      <w:b/>
      <w:i/>
    </w:rPr>
  </w:style>
  <w:style w:type="paragraph" w:customStyle="1" w:styleId="MailingAddress">
    <w:name w:val="Mailing Address"/>
    <w:basedOn w:val="VolumeNumber"/>
    <w:rsid w:val="00CB532B"/>
    <w:pPr>
      <w:spacing w:before="60" w:after="60" w:line="320" w:lineRule="exact"/>
      <w:jc w:val="left"/>
    </w:pPr>
    <w:rPr>
      <w:color w:val="003366"/>
      <w:sz w:val="24"/>
    </w:rPr>
  </w:style>
  <w:style w:type="paragraph" w:customStyle="1" w:styleId="QuoteTextWhite">
    <w:name w:val="Quote Text White"/>
    <w:basedOn w:val="QuoteText"/>
    <w:rsid w:val="0012571D"/>
    <w:rPr>
      <w:color w:val="FFFFFF"/>
    </w:rPr>
  </w:style>
  <w:style w:type="paragraph" w:styleId="NormalWeb">
    <w:name w:val="Normal (Web)"/>
    <w:basedOn w:val="Normal"/>
    <w:semiHidden/>
    <w:rsid w:val="00B25490"/>
    <w:pPr>
      <w:spacing w:before="144" w:after="144"/>
    </w:pPr>
    <w:rPr>
      <w:rFonts w:ascii="Times New Roman" w:eastAsia="Batang" w:hAnsi="Times New Roman"/>
      <w:lang w:eastAsia="ko-KR"/>
    </w:rPr>
  </w:style>
  <w:style w:type="paragraph" w:customStyle="1" w:styleId="WhiteText">
    <w:name w:val="White Text"/>
    <w:basedOn w:val="Normal"/>
    <w:rsid w:val="00AC4F53"/>
    <w:pPr>
      <w:keepNext/>
      <w:outlineLvl w:val="8"/>
    </w:pPr>
    <w:rPr>
      <w:rFonts w:ascii="Verdana" w:hAnsi="Verdana"/>
      <w:color w:val="FFFFFF"/>
      <w:sz w:val="16"/>
      <w:szCs w:val="16"/>
    </w:rPr>
  </w:style>
  <w:style w:type="paragraph" w:styleId="BalloonText">
    <w:name w:val="Balloon Text"/>
    <w:basedOn w:val="Normal"/>
    <w:link w:val="BalloonTextChar"/>
    <w:rsid w:val="00E636A1"/>
    <w:rPr>
      <w:rFonts w:ascii="Tahoma" w:hAnsi="Tahoma" w:cs="Tahoma"/>
      <w:sz w:val="16"/>
      <w:szCs w:val="16"/>
    </w:rPr>
  </w:style>
  <w:style w:type="paragraph" w:customStyle="1" w:styleId="ArticleHeading">
    <w:name w:val="Article Heading"/>
    <w:basedOn w:val="Normal"/>
    <w:rsid w:val="00451E59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customStyle="1" w:styleId="ReturnAddress">
    <w:name w:val="Return Address"/>
    <w:basedOn w:val="BodyTextIndent"/>
    <w:rsid w:val="00451E59"/>
  </w:style>
  <w:style w:type="character" w:customStyle="1" w:styleId="BalloonTextChar">
    <w:name w:val="Balloon Text Char"/>
    <w:basedOn w:val="DefaultParagraphFont"/>
    <w:link w:val="BalloonText"/>
    <w:rsid w:val="00E636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01B4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75C4F"/>
    <w:rPr>
      <w:rFonts w:ascii="Century Gothic" w:hAnsi="Century Gothic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742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F57D3"/>
    <w:rPr>
      <w:rFonts w:ascii="Century Gothic" w:hAnsi="Century Gothic" w:cs="Arial"/>
      <w:b/>
      <w:bCs/>
      <w:color w:val="003366"/>
      <w:kern w:val="32"/>
      <w:sz w:val="28"/>
      <w:szCs w:val="32"/>
    </w:rPr>
  </w:style>
  <w:style w:type="character" w:customStyle="1" w:styleId="apple-converted-space">
    <w:name w:val="apple-converted-space"/>
    <w:basedOn w:val="DefaultParagraphFont"/>
    <w:rsid w:val="003469F1"/>
  </w:style>
  <w:style w:type="character" w:styleId="FollowedHyperlink">
    <w:name w:val="FollowedHyperlink"/>
    <w:basedOn w:val="DefaultParagraphFont"/>
    <w:rsid w:val="009D6D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A33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48F5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A4A33"/>
    <w:pPr>
      <w:keepNext/>
      <w:spacing w:after="120" w:line="400" w:lineRule="exact"/>
      <w:outlineLvl w:val="1"/>
    </w:pPr>
    <w:rPr>
      <w:color w:val="FFFFFF"/>
      <w:sz w:val="28"/>
      <w:szCs w:val="20"/>
    </w:rPr>
  </w:style>
  <w:style w:type="paragraph" w:styleId="Heading3">
    <w:name w:val="heading 3"/>
    <w:basedOn w:val="Normal"/>
    <w:next w:val="Normal"/>
    <w:qFormat/>
    <w:rsid w:val="00FA4A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A4A33"/>
    <w:pPr>
      <w:keepNext/>
      <w:outlineLvl w:val="3"/>
    </w:pPr>
    <w:rPr>
      <w:color w:val="003300"/>
      <w:szCs w:val="20"/>
    </w:rPr>
  </w:style>
  <w:style w:type="paragraph" w:styleId="Heading9">
    <w:name w:val="heading 9"/>
    <w:basedOn w:val="Normal"/>
    <w:next w:val="Normal"/>
    <w:qFormat/>
    <w:rsid w:val="00FA4A33"/>
    <w:pPr>
      <w:keepNext/>
      <w:outlineLvl w:val="8"/>
    </w:pPr>
    <w:rPr>
      <w:i/>
      <w:color w:val="0080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head">
    <w:name w:val="Masthead"/>
    <w:basedOn w:val="Heading1"/>
    <w:rsid w:val="0012571D"/>
    <w:pPr>
      <w:spacing w:before="0" w:after="0"/>
    </w:pPr>
    <w:rPr>
      <w:rFonts w:cs="Times New Roman"/>
      <w:b w:val="0"/>
      <w:bCs w:val="0"/>
      <w:kern w:val="0"/>
      <w:sz w:val="80"/>
      <w:szCs w:val="96"/>
    </w:rPr>
  </w:style>
  <w:style w:type="paragraph" w:styleId="BodyText">
    <w:name w:val="Body Text"/>
    <w:basedOn w:val="Normal"/>
    <w:link w:val="BodyTextChar"/>
    <w:rsid w:val="00FA4A33"/>
    <w:pPr>
      <w:spacing w:after="120" w:line="240" w:lineRule="atLeast"/>
    </w:pPr>
    <w:rPr>
      <w:color w:val="000000"/>
      <w:sz w:val="18"/>
      <w:szCs w:val="20"/>
    </w:rPr>
  </w:style>
  <w:style w:type="paragraph" w:styleId="BodyTextIndent">
    <w:name w:val="Body Text Indent"/>
    <w:basedOn w:val="Normal"/>
    <w:rsid w:val="00CB532B"/>
    <w:pPr>
      <w:tabs>
        <w:tab w:val="left" w:pos="180"/>
      </w:tabs>
      <w:spacing w:line="260" w:lineRule="exact"/>
      <w:ind w:left="187" w:hanging="187"/>
    </w:pPr>
    <w:rPr>
      <w:i/>
      <w:color w:val="003366"/>
      <w:sz w:val="18"/>
      <w:szCs w:val="20"/>
    </w:rPr>
  </w:style>
  <w:style w:type="paragraph" w:customStyle="1" w:styleId="QuoteText">
    <w:name w:val="Quote Text"/>
    <w:basedOn w:val="Normal"/>
    <w:rsid w:val="0075352C"/>
    <w:pPr>
      <w:spacing w:line="360" w:lineRule="atLeast"/>
      <w:jc w:val="center"/>
    </w:pPr>
    <w:rPr>
      <w:b/>
      <w:i/>
      <w:color w:val="003366"/>
      <w:sz w:val="22"/>
      <w:szCs w:val="20"/>
    </w:rPr>
  </w:style>
  <w:style w:type="paragraph" w:customStyle="1" w:styleId="CaptionText">
    <w:name w:val="Caption Text"/>
    <w:basedOn w:val="Normal"/>
    <w:rsid w:val="00F137F9"/>
    <w:pPr>
      <w:spacing w:line="240" w:lineRule="atLeast"/>
    </w:pPr>
    <w:rPr>
      <w:color w:val="003366"/>
      <w:sz w:val="16"/>
      <w:szCs w:val="20"/>
    </w:rPr>
  </w:style>
  <w:style w:type="paragraph" w:customStyle="1" w:styleId="QuoteTextLeftAlign">
    <w:name w:val="Quote Text Left Align"/>
    <w:basedOn w:val="QuoteText"/>
    <w:rsid w:val="002433E7"/>
    <w:pPr>
      <w:jc w:val="left"/>
    </w:pPr>
  </w:style>
  <w:style w:type="paragraph" w:customStyle="1" w:styleId="CaptionTextWhite">
    <w:name w:val="Caption Text White"/>
    <w:basedOn w:val="Normal"/>
    <w:rsid w:val="000159A1"/>
    <w:rPr>
      <w:color w:val="FFFFFF"/>
      <w:sz w:val="16"/>
    </w:rPr>
  </w:style>
  <w:style w:type="paragraph" w:customStyle="1" w:styleId="VolumeNumber">
    <w:name w:val="Volume Number"/>
    <w:basedOn w:val="CaptionText"/>
    <w:rsid w:val="0031150F"/>
    <w:pPr>
      <w:jc w:val="right"/>
    </w:pPr>
    <w:rPr>
      <w:color w:val="FFFFFF"/>
    </w:rPr>
  </w:style>
  <w:style w:type="paragraph" w:customStyle="1" w:styleId="PageNumbers">
    <w:name w:val="Page Numbers"/>
    <w:basedOn w:val="VolumeNumber"/>
    <w:rsid w:val="00CB532B"/>
    <w:pPr>
      <w:jc w:val="left"/>
    </w:pPr>
  </w:style>
  <w:style w:type="character" w:styleId="Hyperlink">
    <w:name w:val="Hyperlink"/>
    <w:basedOn w:val="DefaultParagraphFont"/>
    <w:rsid w:val="00A95CEE"/>
    <w:rPr>
      <w:color w:val="0000FF"/>
      <w:u w:val="single"/>
    </w:rPr>
  </w:style>
  <w:style w:type="paragraph" w:customStyle="1" w:styleId="ContactInformation">
    <w:name w:val="Contact Information"/>
    <w:basedOn w:val="BodyText"/>
    <w:rsid w:val="00AB72C6"/>
    <w:rPr>
      <w:b/>
      <w:i/>
    </w:rPr>
  </w:style>
  <w:style w:type="paragraph" w:customStyle="1" w:styleId="MailingAddress">
    <w:name w:val="Mailing Address"/>
    <w:basedOn w:val="VolumeNumber"/>
    <w:rsid w:val="00CB532B"/>
    <w:pPr>
      <w:spacing w:before="60" w:after="60" w:line="320" w:lineRule="exact"/>
      <w:jc w:val="left"/>
    </w:pPr>
    <w:rPr>
      <w:color w:val="003366"/>
      <w:sz w:val="24"/>
    </w:rPr>
  </w:style>
  <w:style w:type="paragraph" w:customStyle="1" w:styleId="QuoteTextWhite">
    <w:name w:val="Quote Text White"/>
    <w:basedOn w:val="QuoteText"/>
    <w:rsid w:val="0012571D"/>
    <w:rPr>
      <w:color w:val="FFFFFF"/>
    </w:rPr>
  </w:style>
  <w:style w:type="paragraph" w:styleId="NormalWeb">
    <w:name w:val="Normal (Web)"/>
    <w:basedOn w:val="Normal"/>
    <w:semiHidden/>
    <w:rsid w:val="00B25490"/>
    <w:pPr>
      <w:spacing w:before="144" w:after="144"/>
    </w:pPr>
    <w:rPr>
      <w:rFonts w:ascii="Times New Roman" w:eastAsia="Batang" w:hAnsi="Times New Roman"/>
      <w:lang w:eastAsia="ko-KR"/>
    </w:rPr>
  </w:style>
  <w:style w:type="paragraph" w:customStyle="1" w:styleId="WhiteText">
    <w:name w:val="White Text"/>
    <w:basedOn w:val="Normal"/>
    <w:rsid w:val="00AC4F53"/>
    <w:pPr>
      <w:keepNext/>
      <w:outlineLvl w:val="8"/>
    </w:pPr>
    <w:rPr>
      <w:rFonts w:ascii="Verdana" w:hAnsi="Verdana"/>
      <w:color w:val="FFFFFF"/>
      <w:sz w:val="16"/>
      <w:szCs w:val="16"/>
    </w:rPr>
  </w:style>
  <w:style w:type="paragraph" w:styleId="BalloonText">
    <w:name w:val="Balloon Text"/>
    <w:basedOn w:val="Normal"/>
    <w:link w:val="BalloonTextChar"/>
    <w:rsid w:val="00E636A1"/>
    <w:rPr>
      <w:rFonts w:ascii="Tahoma" w:hAnsi="Tahoma" w:cs="Tahoma"/>
      <w:sz w:val="16"/>
      <w:szCs w:val="16"/>
    </w:rPr>
  </w:style>
  <w:style w:type="paragraph" w:customStyle="1" w:styleId="ArticleHeading">
    <w:name w:val="Article Heading"/>
    <w:basedOn w:val="Normal"/>
    <w:rsid w:val="00451E59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customStyle="1" w:styleId="ReturnAddress">
    <w:name w:val="Return Address"/>
    <w:basedOn w:val="BodyTextIndent"/>
    <w:rsid w:val="00451E59"/>
  </w:style>
  <w:style w:type="character" w:customStyle="1" w:styleId="BalloonTextChar">
    <w:name w:val="Balloon Text Char"/>
    <w:basedOn w:val="DefaultParagraphFont"/>
    <w:link w:val="BalloonText"/>
    <w:rsid w:val="00E636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01B4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75C4F"/>
    <w:rPr>
      <w:rFonts w:ascii="Century Gothic" w:hAnsi="Century Gothic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742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F57D3"/>
    <w:rPr>
      <w:rFonts w:ascii="Century Gothic" w:hAnsi="Century Gothic" w:cs="Arial"/>
      <w:b/>
      <w:bCs/>
      <w:color w:val="003366"/>
      <w:kern w:val="32"/>
      <w:sz w:val="28"/>
      <w:szCs w:val="32"/>
    </w:rPr>
  </w:style>
  <w:style w:type="character" w:customStyle="1" w:styleId="apple-converted-space">
    <w:name w:val="apple-converted-space"/>
    <w:basedOn w:val="DefaultParagraphFont"/>
    <w:rsid w:val="003469F1"/>
  </w:style>
  <w:style w:type="character" w:styleId="FollowedHyperlink">
    <w:name w:val="FollowedHyperlink"/>
    <w:basedOn w:val="DefaultParagraphFont"/>
    <w:rsid w:val="009D6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s.saba.do/algebra/" TargetMode="External"/><Relationship Id="rId13" Type="http://schemas.openxmlformats.org/officeDocument/2006/relationships/image" Target="media/image20.jpeg"/><Relationship Id="rId3" Type="http://schemas.microsoft.com/office/2007/relationships/stylesWithEffects" Target="stylesWithEffects.xml"/><Relationship Id="rId7" Type="http://schemas.openxmlformats.org/officeDocument/2006/relationships/hyperlink" Target="http://www.woodbridgehigh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0" Type="http://schemas.openxmlformats.org/officeDocument/2006/relationships/hyperlink" Target="http://whs.saba.do/algeb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odbridgehigh.org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ue\Application%20Data\Microsoft\Templates\Family%20Christmas%20news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Family Christmas newsletter</Template>
  <TotalTime>76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Ryan George Sabado</cp:lastModifiedBy>
  <cp:revision>5</cp:revision>
  <cp:lastPrinted>2015-08-26T14:44:00Z</cp:lastPrinted>
  <dcterms:created xsi:type="dcterms:W3CDTF">2015-08-26T05:19:00Z</dcterms:created>
  <dcterms:modified xsi:type="dcterms:W3CDTF">2015-08-27T19:33:00Z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TC010128001033</vt:lpwstr>
  </property>
</Properties>
</file>